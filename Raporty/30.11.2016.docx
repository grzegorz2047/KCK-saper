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Dołączyli później: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Arkadiusz Adam Powęska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>Grzegorz Boiński</w:t>
      </w:r>
    </w:p>
    <w:p w:rsidR="000362C1" w:rsidRDefault="000362C1" w:rsidP="000362C1">
      <w:pPr>
        <w:rPr>
          <w:b/>
          <w:sz w:val="32"/>
          <w:szCs w:val="32"/>
        </w:rPr>
      </w:pPr>
    </w:p>
    <w:p w:rsidR="00F92F5F" w:rsidRDefault="007F5169" w:rsidP="000362C1">
      <w:pPr>
        <w:rPr>
          <w:b/>
          <w:sz w:val="32"/>
          <w:szCs w:val="32"/>
        </w:rPr>
        <w:sectPr w:rsidR="00F92F5F" w:rsidSect="00F92F5F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7F5169" w:rsidRDefault="007F5169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GITa</w:t>
      </w:r>
      <w:proofErr w:type="spellEnd"/>
      <w:r>
        <w:rPr>
          <w:b/>
          <w:sz w:val="32"/>
          <w:szCs w:val="32"/>
        </w:rPr>
        <w:t xml:space="preserve"> w celu dokumentowania zmian wykonanych w projekcie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E20E4" w:rsidRDefault="007F5169" w:rsidP="007F5169">
      <w:pPr>
        <w:pStyle w:val="ListParagraph"/>
        <w:rPr>
          <w:b/>
          <w:sz w:val="32"/>
          <w:szCs w:val="32"/>
        </w:rPr>
        <w:sectPr w:rsidR="000E20E4" w:rsidSect="00AA2D50">
          <w:footerReference w:type="even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</w:t>
      </w:r>
      <w:r w:rsidR="000E20E4">
        <w:rPr>
          <w:b/>
          <w:sz w:val="32"/>
          <w:szCs w:val="32"/>
        </w:rPr>
        <w:t>b.com/grzegorz2047/KCK-saper.gi</w:t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2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18.10.2016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Instalacja silnika Unity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Git’a</w:t>
      </w:r>
      <w:proofErr w:type="spellEnd"/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Ciąg dalszy pracy nad szkicem mapy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Stworzenie listy umiejętności sapera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 w:rsidR="00F92F5F" w:rsidRDefault="00F92F5F" w:rsidP="00F92F5F">
      <w:pPr>
        <w:jc w:val="center"/>
      </w:pPr>
    </w:p>
    <w:p w:rsidR="000E20E4" w:rsidRDefault="00F92F5F">
      <w:pPr>
        <w:rPr>
          <w:b/>
          <w:sz w:val="32"/>
          <w:szCs w:val="32"/>
        </w:rPr>
        <w:sectPr w:rsidR="000E20E4" w:rsidSect="00F92F5F">
          <w:footerReference w:type="even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26.10.2016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Mikołaj Balcerek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Lista umiejętności Sapera (na repozytorium) (zakończone)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Teoretyczna mapa środowiska Sapera (zakończona)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Początkowy model logiczny działania Sapera (poruszanie się, obracanie, detonowanie, rozpoznawanie poziomu zagrożenia) (niezakończona)</w:t>
      </w: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i uzupełnienie modelu logicznego o nowe funkcjonalności (9.11) (Mikołaj, Grzegorz, Paweł, Arek)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Wybranie odpowiednich serwomechanizmów (9.11) (wszyscy)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Zaznajomienie się z technologią serwomechanizmów (9.11) (Piotr)</w:t>
      </w:r>
    </w:p>
    <w:p w:rsidR="00F92F5F" w:rsidRDefault="00F92F5F" w:rsidP="00F92F5F">
      <w:pPr>
        <w:pStyle w:val="ListParagraph"/>
        <w:ind w:left="1440"/>
      </w:pPr>
      <w:r>
        <w:rPr>
          <w:b/>
          <w:sz w:val="32"/>
          <w:szCs w:val="32"/>
        </w:rPr>
        <w:br/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16" w:history="1">
        <w:r>
          <w:rPr>
            <w:rStyle w:val="Hyperlink"/>
            <w:b/>
            <w:sz w:val="32"/>
            <w:szCs w:val="32"/>
          </w:rPr>
          <w:t>https://github.com/grzegorz2047/KCK-saper.git</w:t>
        </w:r>
      </w:hyperlink>
    </w:p>
    <w:p w:rsidR="007363C1" w:rsidRDefault="00910435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7" w:history="1">
        <w:r w:rsidR="00F92F5F">
          <w:rPr>
            <w:rStyle w:val="Hyperlink"/>
            <w:b/>
            <w:sz w:val="32"/>
            <w:szCs w:val="32"/>
          </w:rPr>
          <w:t>https://github.com/grzegorz2047/KCK-saper/blob/master/README.md</w:t>
        </w:r>
      </w:hyperlink>
      <w:r w:rsidR="00ED1464">
        <w:rPr>
          <w:b/>
          <w:sz w:val="32"/>
          <w:szCs w:val="32"/>
        </w:rPr>
        <w:t xml:space="preserve"> - lista umiejętności Saper</w:t>
      </w:r>
    </w:p>
    <w:p w:rsidR="008624E0" w:rsidRPr="00AA2D50" w:rsidRDefault="00910435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8" w:history="1">
        <w:r w:rsidR="008624E0" w:rsidRPr="00AA2D50">
          <w:rPr>
            <w:rStyle w:val="Hyperlink"/>
            <w:b/>
            <w:sz w:val="32"/>
            <w:szCs w:val="32"/>
          </w:rPr>
          <w:t>https://botland.com.pl/serwa-praca-ciagla-360/4802-serwo-towerpro-mg-995-praca-ciagla-360-stopni.html</w:t>
        </w:r>
      </w:hyperlink>
    </w:p>
    <w:p w:rsidR="008624E0" w:rsidRDefault="008624E0" w:rsidP="008624E0">
      <w:pPr>
        <w:pStyle w:val="ListParagraph"/>
        <w:ind w:left="1440"/>
        <w:rPr>
          <w:b/>
          <w:sz w:val="32"/>
          <w:szCs w:val="32"/>
        </w:rPr>
      </w:pPr>
    </w:p>
    <w:p w:rsidR="008624E0" w:rsidRDefault="008624E0" w:rsidP="00F92F5F">
      <w:pPr>
        <w:pStyle w:val="ListParagraph"/>
        <w:rPr>
          <w:b/>
          <w:sz w:val="32"/>
          <w:szCs w:val="32"/>
        </w:rPr>
      </w:pPr>
    </w:p>
    <w:p w:rsidR="008624E0" w:rsidRDefault="008624E0" w:rsidP="00F92F5F">
      <w:pPr>
        <w:pStyle w:val="ListParagraph"/>
        <w:rPr>
          <w:b/>
          <w:sz w:val="32"/>
          <w:szCs w:val="32"/>
        </w:rPr>
        <w:sectPr w:rsidR="008624E0" w:rsidSect="00F92F5F">
          <w:footerReference w:type="even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Default="00AA2D50" w:rsidP="00ED1464">
      <w:pPr>
        <w:tabs>
          <w:tab w:val="left" w:pos="5586"/>
        </w:tabs>
      </w:pPr>
      <w:r>
        <w:lastRenderedPageBreak/>
        <w:tab/>
      </w: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4</w:t>
      </w: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Data: </w:t>
      </w:r>
      <w:r w:rsidR="00D84E8B">
        <w:rPr>
          <w:b/>
          <w:sz w:val="28"/>
          <w:szCs w:val="28"/>
        </w:rPr>
        <w:t>23.11</w:t>
      </w:r>
      <w:r>
        <w:rPr>
          <w:b/>
          <w:sz w:val="28"/>
          <w:szCs w:val="28"/>
        </w:rPr>
        <w:t>.2016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E2F53" w:rsidRDefault="00AE2F53" w:rsidP="00AE2F5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r>
        <w:rPr>
          <w:b/>
          <w:sz w:val="32"/>
          <w:szCs w:val="32"/>
        </w:rPr>
        <w:t>Sporządzający raport:  Grzegorz Boiński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pPr>
        <w:rPr>
          <w:b/>
          <w:sz w:val="32"/>
          <w:szCs w:val="32"/>
        </w:rPr>
        <w:sectPr w:rsidR="00AE2F53" w:rsidSect="00F92F5F">
          <w:foot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E2F53" w:rsidRPr="009B431D" w:rsidRDefault="00AE2F53" w:rsidP="00ED1464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 xml:space="preserve"> </w:t>
      </w:r>
      <w:r w:rsidR="00ED1464" w:rsidRPr="009B431D">
        <w:rPr>
          <w:b/>
          <w:sz w:val="32"/>
          <w:szCs w:val="32"/>
        </w:rPr>
        <w:t>Wybranie serwomechanizmu</w:t>
      </w:r>
      <w:r w:rsidR="00BD630B" w:rsidRPr="009B431D">
        <w:rPr>
          <w:b/>
          <w:sz w:val="32"/>
          <w:szCs w:val="32"/>
        </w:rPr>
        <w:t>(zakończone)</w:t>
      </w:r>
      <w:r w:rsidR="00D84E8B" w:rsidRPr="009B431D">
        <w:rPr>
          <w:b/>
          <w:sz w:val="32"/>
          <w:szCs w:val="32"/>
        </w:rPr>
        <w:t xml:space="preserve"> – wybrany serwomechanizm spełniał podane wymagania(360, sterowanie PWM) oraz oferował najlepszy moment pędu i siłę w zakresie 70 złotych.</w:t>
      </w: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D84E8B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Dokończenie programu w prologu, który przetwarza komendy(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</w:p>
    <w:p w:rsidR="00AE2F53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  <w:r w:rsidR="00AE2F53" w:rsidRPr="009B431D">
        <w:rPr>
          <w:b/>
          <w:sz w:val="32"/>
          <w:szCs w:val="32"/>
        </w:rPr>
        <w:br/>
      </w: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9B431D" w:rsidRPr="00A153AA" w:rsidRDefault="00910435" w:rsidP="00A153AA">
      <w:pPr>
        <w:pStyle w:val="ListParagraph"/>
        <w:numPr>
          <w:ilvl w:val="0"/>
          <w:numId w:val="7"/>
        </w:numPr>
        <w:rPr>
          <w:rStyle w:val="Hyperlink"/>
          <w:b/>
          <w:color w:val="auto"/>
          <w:sz w:val="32"/>
          <w:szCs w:val="32"/>
          <w:u w:val="none"/>
        </w:rPr>
      </w:pPr>
      <w:hyperlink r:id="rId21" w:history="1"/>
      <w:r w:rsidR="008624E0">
        <w:rPr>
          <w:rStyle w:val="Hyperlink"/>
          <w:b/>
          <w:sz w:val="32"/>
          <w:szCs w:val="32"/>
        </w:rPr>
        <w:t xml:space="preserve"> </w:t>
      </w:r>
      <w:hyperlink r:id="rId22" w:history="1">
        <w:r w:rsidR="00A153AA" w:rsidRPr="00810529">
          <w:rPr>
            <w:rStyle w:val="Hyperlink"/>
            <w:b/>
            <w:sz w:val="32"/>
            <w:szCs w:val="32"/>
          </w:rPr>
          <w:t>https://github.com/grzegorz2047/KCK-saper/blob/master/instrukcje.txt</w:t>
        </w:r>
      </w:hyperlink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even" r:id="rId23"/>
          <w:footerReference w:type="defaul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Default="00A153AA" w:rsidP="00A153AA">
      <w:pPr>
        <w:tabs>
          <w:tab w:val="left" w:pos="5586"/>
        </w:tabs>
      </w:pPr>
      <w:r>
        <w:lastRenderedPageBreak/>
        <w:tab/>
      </w: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Raport przyrostowy nr: </w:t>
      </w:r>
      <w:r>
        <w:rPr>
          <w:b/>
          <w:sz w:val="28"/>
          <w:szCs w:val="28"/>
        </w:rPr>
        <w:t>5</w:t>
      </w: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Data: </w:t>
      </w:r>
      <w:r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>.11.2016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153AA" w:rsidRDefault="00A153AA" w:rsidP="00A153A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r>
        <w:rPr>
          <w:b/>
          <w:sz w:val="32"/>
          <w:szCs w:val="32"/>
        </w:rPr>
        <w:t>Sporządzający raport:  Grzegorz Boiński</w:t>
      </w:r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wykonane w ciągu ostatniego tygodnia (z wyróżnieniem prac zakończonych)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 </w:t>
      </w:r>
      <w:r w:rsidRPr="009B431D">
        <w:rPr>
          <w:b/>
          <w:sz w:val="32"/>
          <w:szCs w:val="32"/>
        </w:rPr>
        <w:t>Dokończenie programu w prologu, który przetwarza komendy(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A153AA" w:rsidRPr="00A153AA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Stworzenie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 w:rsidR="00343569">
        <w:rPr>
          <w:b/>
          <w:sz w:val="32"/>
          <w:szCs w:val="32"/>
        </w:rPr>
        <w:t>(14.12.16)</w:t>
      </w:r>
    </w:p>
    <w:p w:rsidR="00A153AA" w:rsidRPr="009B431D" w:rsidRDefault="00343569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Wyszukanie informacji nt. przetwarzania języka naturalnego używając języka </w:t>
      </w:r>
      <w:proofErr w:type="spellStart"/>
      <w:r>
        <w:rPr>
          <w:b/>
          <w:sz w:val="32"/>
          <w:szCs w:val="32"/>
        </w:rPr>
        <w:t>python</w:t>
      </w:r>
      <w:proofErr w:type="spellEnd"/>
      <w:r>
        <w:rPr>
          <w:b/>
          <w:sz w:val="32"/>
          <w:szCs w:val="32"/>
        </w:rPr>
        <w:t>(7.12.16)</w:t>
      </w:r>
      <w:r w:rsidR="00A153AA" w:rsidRPr="009B431D">
        <w:rPr>
          <w:b/>
          <w:sz w:val="32"/>
          <w:szCs w:val="32"/>
        </w:rPr>
        <w:br/>
      </w: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A153AA" w:rsidRPr="00910435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  <w:bookmarkStart w:id="0" w:name="_GoBack"/>
      <w:bookmarkEnd w:id="0"/>
    </w:p>
    <w:sectPr w:rsidR="00A153AA" w:rsidRPr="00910435" w:rsidSect="00A153AA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F5" w:rsidRDefault="00351CF5" w:rsidP="006C5C13">
      <w:pPr>
        <w:spacing w:after="0" w:line="240" w:lineRule="auto"/>
      </w:pPr>
      <w:r>
        <w:separator/>
      </w:r>
    </w:p>
  </w:endnote>
  <w:end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0E20E4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Footer"/>
    </w:pPr>
  </w:p>
  <w:p w:rsidR="006C5C13" w:rsidRDefault="006C5C13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4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>
      <w:rPr>
        <w:b/>
        <w:sz w:val="28"/>
        <w:szCs w:val="28"/>
      </w:rPr>
      <w:t>23</w:t>
    </w:r>
    <w:r>
      <w:rPr>
        <w:b/>
        <w:sz w:val="28"/>
        <w:szCs w:val="28"/>
      </w:rPr>
      <w:t>.11.2016</w:t>
    </w:r>
  </w:p>
  <w:p w:rsidR="00A153AA" w:rsidRDefault="00A153AA" w:rsidP="00A153AA">
    <w:pPr>
      <w:pStyle w:val="Footer"/>
    </w:pPr>
  </w:p>
  <w:p w:rsidR="009B431D" w:rsidRPr="00A153AA" w:rsidRDefault="009B431D" w:rsidP="00A153AA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>
      <w:rPr>
        <w:b/>
        <w:sz w:val="28"/>
        <w:szCs w:val="28"/>
      </w:rPr>
      <w:t>30</w:t>
    </w:r>
    <w:r>
      <w:rPr>
        <w:b/>
        <w:sz w:val="28"/>
        <w:szCs w:val="28"/>
      </w:rPr>
      <w:t>.11.2016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>
      <w:rPr>
        <w:b/>
        <w:sz w:val="28"/>
        <w:szCs w:val="28"/>
      </w:rPr>
      <w:t>30</w:t>
    </w:r>
    <w:r>
      <w:rPr>
        <w:b/>
        <w:sz w:val="28"/>
        <w:szCs w:val="28"/>
      </w:rPr>
      <w:t>.11.2016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1</w:t>
    </w:r>
  </w:p>
  <w:p w:rsidR="000E20E4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12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3</w:t>
    </w:r>
  </w:p>
  <w:p w:rsidR="000E20E4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  <w:p w:rsidR="000E20E4" w:rsidRDefault="000E20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ED1464"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53" w:rsidRDefault="00AE2F5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9B431D">
      <w:rPr>
        <w:b/>
        <w:sz w:val="28"/>
        <w:szCs w:val="28"/>
      </w:rPr>
      <w:t>4</w:t>
    </w:r>
  </w:p>
  <w:p w:rsidR="00AE2F53" w:rsidRPr="000362C1" w:rsidRDefault="00AE2F53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9B431D">
      <w:rPr>
        <w:b/>
        <w:sz w:val="28"/>
        <w:szCs w:val="28"/>
      </w:rPr>
      <w:t xml:space="preserve">: </w:t>
    </w:r>
    <w:r w:rsidR="00A153AA">
      <w:rPr>
        <w:b/>
        <w:sz w:val="28"/>
        <w:szCs w:val="28"/>
      </w:rPr>
      <w:t>23</w:t>
    </w:r>
    <w:r w:rsidR="00481AB1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E2F53" w:rsidRDefault="00AE2F53">
    <w:pPr>
      <w:pStyle w:val="Footer"/>
    </w:pPr>
  </w:p>
  <w:p w:rsidR="00AE2F53" w:rsidRDefault="00AE2F53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nr:</w:t>
    </w:r>
    <w:r w:rsidR="009B431D">
      <w:rPr>
        <w:b/>
        <w:sz w:val="28"/>
        <w:szCs w:val="28"/>
      </w:rPr>
      <w:t xml:space="preserve"> </w:t>
    </w:r>
    <w:r w:rsidR="00A153AA">
      <w:rPr>
        <w:b/>
        <w:sz w:val="28"/>
        <w:szCs w:val="28"/>
      </w:rPr>
      <w:t>5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A153AA">
      <w:rPr>
        <w:b/>
        <w:sz w:val="28"/>
        <w:szCs w:val="28"/>
      </w:rPr>
      <w:t>: 30</w:t>
    </w:r>
    <w:r w:rsidR="009B431D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F5" w:rsidRDefault="00351CF5" w:rsidP="006C5C13">
      <w:pPr>
        <w:spacing w:after="0" w:line="240" w:lineRule="auto"/>
      </w:pPr>
      <w:r>
        <w:separator/>
      </w:r>
    </w:p>
  </w:footnote>
  <w:foot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Pr="000362C1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0E20E4" w:rsidRPr="000E20E4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Header"/>
    </w:pPr>
  </w:p>
  <w:p w:rsidR="006C5C13" w:rsidRDefault="006C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082"/>
    <w:multiLevelType w:val="hybridMultilevel"/>
    <w:tmpl w:val="CAA47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844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8D42A5"/>
    <w:multiLevelType w:val="multilevel"/>
    <w:tmpl w:val="D63E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20470"/>
    <w:multiLevelType w:val="hybridMultilevel"/>
    <w:tmpl w:val="C42C7E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90106F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34D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026A"/>
    <w:multiLevelType w:val="multilevel"/>
    <w:tmpl w:val="B4BE7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591B12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5B7339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0E20E4"/>
    <w:rsid w:val="00343569"/>
    <w:rsid w:val="00351CF5"/>
    <w:rsid w:val="00481AB1"/>
    <w:rsid w:val="00573258"/>
    <w:rsid w:val="005A458C"/>
    <w:rsid w:val="006C5C13"/>
    <w:rsid w:val="007363C1"/>
    <w:rsid w:val="00743075"/>
    <w:rsid w:val="007458BF"/>
    <w:rsid w:val="0078104D"/>
    <w:rsid w:val="007F5169"/>
    <w:rsid w:val="00855C74"/>
    <w:rsid w:val="008624E0"/>
    <w:rsid w:val="00910435"/>
    <w:rsid w:val="00937C19"/>
    <w:rsid w:val="009B431D"/>
    <w:rsid w:val="00A153AA"/>
    <w:rsid w:val="00AA2D50"/>
    <w:rsid w:val="00AE2F53"/>
    <w:rsid w:val="00B04D58"/>
    <w:rsid w:val="00BD630B"/>
    <w:rsid w:val="00C57D7A"/>
    <w:rsid w:val="00CB3446"/>
    <w:rsid w:val="00D84E8B"/>
    <w:rsid w:val="00ED1464"/>
    <w:rsid w:val="00F04A79"/>
    <w:rsid w:val="00F214B6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3"/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3"/>
  </w:style>
  <w:style w:type="character" w:styleId="Hyperlink">
    <w:name w:val="Hyperlink"/>
    <w:basedOn w:val="DefaultParagraphFont"/>
    <w:uiPriority w:val="99"/>
    <w:unhideWhenUsed/>
    <w:rsid w:val="00F9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botland.com.pl/serwa-praca-ciagla-360/4802-serwo-towerpro-mg-995-praca-ciagla-360-stopni.html" TargetMode="External"/><Relationship Id="rId26" Type="http://schemas.openxmlformats.org/officeDocument/2006/relationships/footer" Target="footer12.xml"/><Relationship Id="rId3" Type="http://schemas.openxmlformats.org/officeDocument/2006/relationships/styles" Target="styles.xml"/><Relationship Id="rId21" Type="http://schemas.openxmlformats.org/officeDocument/2006/relationships/hyperlink" Target="https://botland.com.pl/serwa-praca-ciagla-360/4802-serwo-towerpro-mg-995-praca-ciagla-360-stopni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github.com/grzegorz2047/KCK-saper/blob/master/README.md" TargetMode="External"/><Relationship Id="rId25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yperlink" Target="https://github.com/grzegorz2047/KCK-saper.git" TargetMode="Externa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hyperlink" Target="https://github.com/grzegorz2047/KCK-saper/blob/master/instrukcje.tx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60A3D8-F23F-424E-808E-184E04FB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41CAAD3A.dotm</Template>
  <TotalTime>35</TotalTime>
  <Pages>11</Pages>
  <Words>659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Grzegorz Boiński</cp:lastModifiedBy>
  <cp:revision>11</cp:revision>
  <dcterms:created xsi:type="dcterms:W3CDTF">2016-11-23T10:26:00Z</dcterms:created>
  <dcterms:modified xsi:type="dcterms:W3CDTF">2016-11-30T11:01:00Z</dcterms:modified>
</cp:coreProperties>
</file>