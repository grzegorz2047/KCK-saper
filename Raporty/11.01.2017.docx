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3.xml" ContentType="application/vnd.openxmlformats-officedocument.wordprocessingml.head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  <w:r w:rsidRPr="000362C1">
        <w:rPr>
          <w:b/>
          <w:sz w:val="32"/>
          <w:szCs w:val="32"/>
        </w:rPr>
        <w:t xml:space="preserve">Nazwa projektu: SAPER </w:t>
      </w: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  <w:jc w:val="center"/>
        <w:rPr>
          <w:b/>
          <w:sz w:val="28"/>
          <w:szCs w:val="28"/>
        </w:rPr>
      </w:pPr>
      <w:r w:rsidRPr="000362C1">
        <w:rPr>
          <w:b/>
          <w:sz w:val="28"/>
          <w:szCs w:val="28"/>
        </w:rPr>
        <w:t xml:space="preserve">Raport przyrostowy nr: </w:t>
      </w:r>
      <w:r w:rsidR="00937C19">
        <w:rPr>
          <w:b/>
          <w:sz w:val="28"/>
          <w:szCs w:val="28"/>
        </w:rPr>
        <w:t>1</w:t>
      </w:r>
    </w:p>
    <w:p w:rsidR="000362C1" w:rsidRPr="000362C1" w:rsidRDefault="000362C1" w:rsidP="000362C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Data: </w:t>
      </w:r>
      <w:r w:rsidR="00937C19">
        <w:rPr>
          <w:b/>
          <w:sz w:val="28"/>
          <w:szCs w:val="28"/>
        </w:rPr>
        <w:t>12.10.2016</w:t>
      </w: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</w:t>
      </w:r>
      <w:r w:rsidR="00937C19">
        <w:rPr>
          <w:b/>
          <w:sz w:val="32"/>
          <w:szCs w:val="32"/>
        </w:rPr>
        <w:t xml:space="preserve"> </w:t>
      </w:r>
    </w:p>
    <w:p w:rsidR="00937C19" w:rsidRDefault="00937C19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Grzegorz </w:t>
      </w:r>
      <w:proofErr w:type="spellStart"/>
      <w:r>
        <w:rPr>
          <w:b/>
          <w:sz w:val="32"/>
          <w:szCs w:val="32"/>
        </w:rPr>
        <w:t>Boiński</w:t>
      </w:r>
      <w:proofErr w:type="spellEnd"/>
    </w:p>
    <w:p w:rsidR="000362C1" w:rsidRDefault="00937C19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937C19" w:rsidRDefault="00937C19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0362C1" w:rsidRDefault="00937C19" w:rsidP="00937C1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Filip Małyszko</w:t>
      </w:r>
    </w:p>
    <w:p w:rsidR="00F92F5F" w:rsidRDefault="00F92F5F" w:rsidP="00937C19">
      <w:pPr>
        <w:spacing w:after="0" w:line="240" w:lineRule="auto"/>
        <w:rPr>
          <w:b/>
          <w:sz w:val="32"/>
          <w:szCs w:val="32"/>
        </w:rPr>
      </w:pPr>
    </w:p>
    <w:p w:rsidR="00F92F5F" w:rsidRDefault="00F92F5F" w:rsidP="00937C1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Dołączyli później:</w:t>
      </w:r>
    </w:p>
    <w:p w:rsidR="00F92F5F" w:rsidRDefault="00F92F5F" w:rsidP="00937C1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</w:p>
    <w:p w:rsidR="00F92F5F" w:rsidRDefault="00F92F5F" w:rsidP="00937C1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Arkadiusz Adam Powęska</w:t>
      </w:r>
    </w:p>
    <w:p w:rsidR="000362C1" w:rsidRDefault="000362C1" w:rsidP="000362C1">
      <w:pPr>
        <w:rPr>
          <w:b/>
          <w:sz w:val="32"/>
          <w:szCs w:val="32"/>
        </w:rPr>
      </w:pPr>
    </w:p>
    <w:p w:rsidR="000362C1" w:rsidRDefault="000362C1" w:rsidP="000362C1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Sporządzający raport:</w:t>
      </w:r>
      <w:r w:rsidR="007458BF">
        <w:rPr>
          <w:b/>
          <w:sz w:val="32"/>
          <w:szCs w:val="32"/>
        </w:rPr>
        <w:t xml:space="preserve"> </w:t>
      </w:r>
      <w:r w:rsidR="006C5C13">
        <w:rPr>
          <w:b/>
          <w:sz w:val="32"/>
          <w:szCs w:val="32"/>
        </w:rPr>
        <w:t xml:space="preserve"> </w:t>
      </w:r>
      <w:r w:rsidR="00937C19">
        <w:rPr>
          <w:b/>
          <w:sz w:val="32"/>
          <w:szCs w:val="32"/>
        </w:rPr>
        <w:t xml:space="preserve">Grzegorz </w:t>
      </w:r>
      <w:proofErr w:type="spellStart"/>
      <w:r w:rsidR="00937C19">
        <w:rPr>
          <w:b/>
          <w:sz w:val="32"/>
          <w:szCs w:val="32"/>
        </w:rPr>
        <w:t>Boiński</w:t>
      </w:r>
      <w:proofErr w:type="spellEnd"/>
    </w:p>
    <w:p w:rsidR="000362C1" w:rsidRDefault="000362C1" w:rsidP="000362C1">
      <w:pPr>
        <w:rPr>
          <w:b/>
          <w:sz w:val="32"/>
          <w:szCs w:val="32"/>
        </w:rPr>
      </w:pPr>
    </w:p>
    <w:p w:rsidR="00F92F5F" w:rsidRDefault="007F5169" w:rsidP="000362C1">
      <w:pPr>
        <w:rPr>
          <w:b/>
          <w:sz w:val="32"/>
          <w:szCs w:val="32"/>
        </w:rPr>
        <w:sectPr w:rsidR="00F92F5F" w:rsidSect="00F92F5F">
          <w:headerReference w:type="even" r:id="rId8"/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sz w:val="32"/>
          <w:szCs w:val="32"/>
        </w:rPr>
        <w:br w:type="page"/>
      </w:r>
    </w:p>
    <w:p w:rsidR="007F5169" w:rsidRDefault="007F5169" w:rsidP="000362C1">
      <w:pPr>
        <w:rPr>
          <w:b/>
          <w:sz w:val="32"/>
          <w:szCs w:val="32"/>
        </w:rPr>
      </w:pPr>
    </w:p>
    <w:p w:rsidR="007F5169" w:rsidRDefault="007F5169" w:rsidP="000362C1">
      <w:pPr>
        <w:rPr>
          <w:b/>
          <w:sz w:val="32"/>
          <w:szCs w:val="32"/>
        </w:rPr>
      </w:pPr>
    </w:p>
    <w:p w:rsidR="000362C1" w:rsidRDefault="000362C1" w:rsidP="006C5C1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C5C13">
        <w:rPr>
          <w:b/>
          <w:sz w:val="32"/>
          <w:szCs w:val="32"/>
        </w:rPr>
        <w:t>Prace wykonane w ciągu ostatniego tygodnia</w:t>
      </w:r>
      <w:r w:rsidR="006C5C13" w:rsidRPr="006C5C13">
        <w:rPr>
          <w:b/>
          <w:sz w:val="32"/>
          <w:szCs w:val="32"/>
        </w:rPr>
        <w:t xml:space="preserve"> (z wyróżni</w:t>
      </w:r>
      <w:r w:rsidRPr="006C5C13">
        <w:rPr>
          <w:b/>
          <w:sz w:val="32"/>
          <w:szCs w:val="32"/>
        </w:rPr>
        <w:t xml:space="preserve">eniem prac </w:t>
      </w:r>
      <w:r w:rsidR="006C5C13" w:rsidRPr="006C5C13">
        <w:rPr>
          <w:b/>
          <w:sz w:val="32"/>
          <w:szCs w:val="32"/>
        </w:rPr>
        <w:t>zakończonych)</w:t>
      </w:r>
    </w:p>
    <w:p w:rsidR="007F5169" w:rsidRPr="006C5C13" w:rsidRDefault="007F5169" w:rsidP="007F516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Wstępny plan projektu z wyszczególnieniem używanych narzędzi programistycznych</w:t>
      </w:r>
    </w:p>
    <w:p w:rsidR="006C5C13" w:rsidRDefault="006C5C13" w:rsidP="000362C1">
      <w:pPr>
        <w:rPr>
          <w:b/>
          <w:sz w:val="32"/>
          <w:szCs w:val="32"/>
        </w:rPr>
      </w:pPr>
    </w:p>
    <w:p w:rsidR="006C5C13" w:rsidRDefault="006C5C13" w:rsidP="006C5C1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C5C13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race zaplanowane w najbliższym czasie (z określeniem terminu zakończenia)</w:t>
      </w:r>
    </w:p>
    <w:p w:rsidR="007F5169" w:rsidRDefault="007F5169" w:rsidP="007F516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Instalacja silnika Unity, ponieważ pozwala na łatwą wizualizację oraz łatwe połączenie z wybranym językiem programowania(C#) – przyszły tydzień</w:t>
      </w:r>
    </w:p>
    <w:p w:rsidR="007F5169" w:rsidRDefault="007F5169" w:rsidP="007F516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Konfiguracja </w:t>
      </w:r>
      <w:proofErr w:type="spellStart"/>
      <w:r>
        <w:rPr>
          <w:b/>
          <w:sz w:val="32"/>
          <w:szCs w:val="32"/>
        </w:rPr>
        <w:t>GITa</w:t>
      </w:r>
      <w:proofErr w:type="spellEnd"/>
      <w:r>
        <w:rPr>
          <w:b/>
          <w:sz w:val="32"/>
          <w:szCs w:val="32"/>
        </w:rPr>
        <w:t xml:space="preserve"> w celu dokumentowania zmian wykonanych w projekcie – przyszły tydzień</w:t>
      </w:r>
    </w:p>
    <w:p w:rsidR="007F5169" w:rsidRDefault="007F5169" w:rsidP="007F516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Rozpoczęcie pracy nad szkicem mapy – dwa tygodnie później </w:t>
      </w:r>
    </w:p>
    <w:p w:rsidR="007F5169" w:rsidRPr="007F5169" w:rsidRDefault="007F5169" w:rsidP="007F5169">
      <w:pPr>
        <w:rPr>
          <w:b/>
          <w:sz w:val="32"/>
          <w:szCs w:val="32"/>
        </w:rPr>
      </w:pPr>
    </w:p>
    <w:p w:rsidR="006C5C13" w:rsidRDefault="006C5C13" w:rsidP="006C5C1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Załączniki i inne</w:t>
      </w:r>
    </w:p>
    <w:p w:rsidR="000E20E4" w:rsidRDefault="007F5169" w:rsidP="007F5169">
      <w:pPr>
        <w:pStyle w:val="ListParagraph"/>
        <w:rPr>
          <w:b/>
          <w:sz w:val="32"/>
          <w:szCs w:val="32"/>
        </w:rPr>
        <w:sectPr w:rsidR="000E20E4" w:rsidSect="00AA2D50">
          <w:footerReference w:type="even" r:id="rId11"/>
          <w:footerReference w:type="default" r:id="rId12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rPr>
          <w:b/>
          <w:sz w:val="32"/>
          <w:szCs w:val="32"/>
        </w:rPr>
        <w:t xml:space="preserve">Link do repozytorium: </w:t>
      </w:r>
      <w:r w:rsidRPr="007F5169">
        <w:rPr>
          <w:b/>
          <w:sz w:val="32"/>
          <w:szCs w:val="32"/>
        </w:rPr>
        <w:t>https://githu</w:t>
      </w:r>
      <w:r w:rsidR="000E20E4">
        <w:rPr>
          <w:b/>
          <w:sz w:val="32"/>
          <w:szCs w:val="32"/>
        </w:rPr>
        <w:t>b.com/grzegorz2047/KCK-saper.gi</w:t>
      </w:r>
    </w:p>
    <w:p w:rsidR="00F92F5F" w:rsidRDefault="00F92F5F">
      <w:pPr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  <w:jc w:val="center"/>
      </w:pPr>
      <w:r>
        <w:rPr>
          <w:b/>
          <w:sz w:val="28"/>
          <w:szCs w:val="28"/>
        </w:rPr>
        <w:t>Raport przyrostowy nr: 2</w:t>
      </w:r>
    </w:p>
    <w:p w:rsidR="00F92F5F" w:rsidRDefault="00F92F5F" w:rsidP="00F92F5F">
      <w:pPr>
        <w:spacing w:after="0" w:line="240" w:lineRule="auto"/>
        <w:jc w:val="center"/>
      </w:pPr>
      <w:r>
        <w:rPr>
          <w:b/>
          <w:sz w:val="28"/>
          <w:szCs w:val="28"/>
        </w:rPr>
        <w:t>Data: 18.10.2016</w:t>
      </w: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Grzegorz </w:t>
      </w:r>
      <w:proofErr w:type="spellStart"/>
      <w:r>
        <w:rPr>
          <w:b/>
          <w:sz w:val="32"/>
          <w:szCs w:val="32"/>
        </w:rPr>
        <w:t>Boiński</w:t>
      </w:r>
      <w:proofErr w:type="spellEnd"/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Filip Małyszko</w:t>
      </w: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r>
        <w:rPr>
          <w:b/>
          <w:sz w:val="32"/>
          <w:szCs w:val="32"/>
        </w:rPr>
        <w:t>Sporządzający raport:  Filip Małyszko</w:t>
      </w:r>
    </w:p>
    <w:p w:rsidR="00F92F5F" w:rsidRDefault="00F92F5F" w:rsidP="00F92F5F">
      <w:pPr>
        <w:rPr>
          <w:b/>
          <w:sz w:val="32"/>
          <w:szCs w:val="32"/>
        </w:rPr>
      </w:pPr>
    </w:p>
    <w:p w:rsidR="007363C1" w:rsidRDefault="007363C1" w:rsidP="00F92F5F">
      <w:pPr>
        <w:rPr>
          <w:b/>
          <w:sz w:val="32"/>
          <w:szCs w:val="32"/>
        </w:rPr>
        <w:sectPr w:rsidR="007363C1" w:rsidSect="00F92F5F"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sz w:val="32"/>
          <w:szCs w:val="32"/>
        </w:rPr>
        <w:t>Prace wykonane w ciągu ostatniego tygodnia (z wyróżnieniem prac zakończonych)</w:t>
      </w:r>
    </w:p>
    <w:p w:rsidR="00F92F5F" w:rsidRDefault="00F92F5F" w:rsidP="00F92F5F">
      <w:pPr>
        <w:pStyle w:val="ListParagraph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>Instalacja silnika Unity</w:t>
      </w:r>
    </w:p>
    <w:p w:rsidR="00F92F5F" w:rsidRDefault="00F92F5F" w:rsidP="00F92F5F">
      <w:pPr>
        <w:pStyle w:val="ListParagraph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 xml:space="preserve">Konfiguracja </w:t>
      </w:r>
      <w:proofErr w:type="spellStart"/>
      <w:r>
        <w:rPr>
          <w:b/>
          <w:sz w:val="32"/>
          <w:szCs w:val="32"/>
        </w:rPr>
        <w:t>Git’a</w:t>
      </w:r>
      <w:proofErr w:type="spellEnd"/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sz w:val="32"/>
          <w:szCs w:val="32"/>
        </w:rPr>
        <w:t>Prace zaplanowane w najbliższym czasie (z określeniem terminu zakończenia)</w:t>
      </w:r>
    </w:p>
    <w:p w:rsidR="00F92F5F" w:rsidRDefault="00F92F5F" w:rsidP="00F92F5F">
      <w:pPr>
        <w:pStyle w:val="ListParagraph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>Ciąg dalszy pracy nad szkicem mapy – za tydzień</w:t>
      </w:r>
    </w:p>
    <w:p w:rsidR="00F92F5F" w:rsidRDefault="00F92F5F" w:rsidP="00F92F5F">
      <w:pPr>
        <w:pStyle w:val="ListParagraph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>Stworzenie listy umiejętności sapera – za tydzień</w:t>
      </w:r>
    </w:p>
    <w:p w:rsidR="00F92F5F" w:rsidRDefault="00F92F5F" w:rsidP="00F92F5F">
      <w:pPr>
        <w:pStyle w:val="ListParagraph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>Wstępne prace nad mapą – ustalenie wielkości, rozmieszczenie poszczególnych obiektów na mapie – za dwa tygodnie</w:t>
      </w:r>
    </w:p>
    <w:p w:rsidR="00F92F5F" w:rsidRDefault="00F92F5F" w:rsidP="00F92F5F">
      <w:pPr>
        <w:pStyle w:val="ListParagraph"/>
        <w:rPr>
          <w:b/>
          <w:sz w:val="32"/>
          <w:szCs w:val="32"/>
        </w:rPr>
      </w:pPr>
    </w:p>
    <w:p w:rsidR="00F92F5F" w:rsidRDefault="00F92F5F" w:rsidP="00F92F5F">
      <w:pPr>
        <w:pStyle w:val="ListParagraph"/>
        <w:rPr>
          <w:b/>
          <w:sz w:val="32"/>
          <w:szCs w:val="32"/>
        </w:rPr>
      </w:pPr>
    </w:p>
    <w:p w:rsidR="00F92F5F" w:rsidRDefault="00F92F5F" w:rsidP="00F92F5F">
      <w:pPr>
        <w:pStyle w:val="ListParagraph"/>
        <w:numPr>
          <w:ilvl w:val="0"/>
          <w:numId w:val="3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Załączniki i inne</w:t>
      </w:r>
    </w:p>
    <w:p w:rsidR="00F92F5F" w:rsidRDefault="00F92F5F" w:rsidP="00F92F5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Link do repozytorium: https://github.com/grzegorz2047/KCK-saper.git</w:t>
      </w:r>
    </w:p>
    <w:p w:rsidR="00F92F5F" w:rsidRDefault="00F92F5F" w:rsidP="00F92F5F">
      <w:pPr>
        <w:jc w:val="center"/>
      </w:pPr>
    </w:p>
    <w:p w:rsidR="000E20E4" w:rsidRDefault="00F92F5F">
      <w:pPr>
        <w:rPr>
          <w:b/>
          <w:sz w:val="32"/>
          <w:szCs w:val="32"/>
        </w:rPr>
        <w:sectPr w:rsidR="000E20E4" w:rsidSect="00F92F5F">
          <w:footerReference w:type="even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sz w:val="32"/>
          <w:szCs w:val="32"/>
        </w:rPr>
        <w:br w:type="page"/>
      </w:r>
    </w:p>
    <w:p w:rsidR="00F92F5F" w:rsidRDefault="00F92F5F">
      <w:pPr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  <w:jc w:val="center"/>
      </w:pPr>
      <w:r>
        <w:rPr>
          <w:b/>
          <w:sz w:val="28"/>
          <w:szCs w:val="28"/>
        </w:rPr>
        <w:t>Raport przyrostowy nr: 3</w:t>
      </w:r>
    </w:p>
    <w:p w:rsidR="00F92F5F" w:rsidRDefault="00F92F5F" w:rsidP="00F92F5F">
      <w:pPr>
        <w:spacing w:after="0" w:line="240" w:lineRule="auto"/>
        <w:jc w:val="center"/>
      </w:pPr>
      <w:r>
        <w:rPr>
          <w:b/>
          <w:sz w:val="28"/>
          <w:szCs w:val="28"/>
        </w:rPr>
        <w:t>Data: 26.10.2016</w:t>
      </w: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Grzegorz </w:t>
      </w:r>
      <w:proofErr w:type="spellStart"/>
      <w:r>
        <w:rPr>
          <w:b/>
          <w:sz w:val="32"/>
          <w:szCs w:val="32"/>
        </w:rPr>
        <w:t>Boiński</w:t>
      </w:r>
      <w:proofErr w:type="spellEnd"/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F92F5F" w:rsidRDefault="00F92F5F" w:rsidP="00F92F5F">
      <w:pPr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  <w:r>
        <w:rPr>
          <w:b/>
          <w:sz w:val="32"/>
          <w:szCs w:val="32"/>
        </w:rPr>
        <w:br/>
        <w:t>Arkadiusz Adam Powęska</w:t>
      </w: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r>
        <w:rPr>
          <w:b/>
          <w:sz w:val="32"/>
          <w:szCs w:val="32"/>
        </w:rPr>
        <w:t>Sporządzający raport:  Mikołaj Balcerek</w:t>
      </w:r>
    </w:p>
    <w:p w:rsidR="00F92F5F" w:rsidRDefault="00F92F5F" w:rsidP="00F92F5F">
      <w:pPr>
        <w:rPr>
          <w:b/>
          <w:sz w:val="32"/>
          <w:szCs w:val="32"/>
        </w:rPr>
      </w:pPr>
    </w:p>
    <w:p w:rsidR="007363C1" w:rsidRDefault="007363C1" w:rsidP="00F92F5F">
      <w:pPr>
        <w:rPr>
          <w:b/>
          <w:sz w:val="32"/>
          <w:szCs w:val="32"/>
        </w:rPr>
        <w:sectPr w:rsidR="007363C1" w:rsidSect="00F92F5F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pPr>
        <w:pStyle w:val="ListParagraph"/>
        <w:numPr>
          <w:ilvl w:val="0"/>
          <w:numId w:val="5"/>
        </w:numPr>
        <w:spacing w:line="256" w:lineRule="auto"/>
      </w:pPr>
      <w:r>
        <w:rPr>
          <w:b/>
          <w:sz w:val="32"/>
          <w:szCs w:val="32"/>
        </w:rPr>
        <w:t>Prace wykonane w ciągu ostatniego tygodnia (z wyróżnieniem prac zakończonych)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Lista umiejętności Sapera (na repozytorium) (zakończone)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Teoretyczna mapa środowiska Sapera (zakończona)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Początkowy model logiczny działania Sapera (poruszanie się, obracanie, detonowanie, rozpoznawanie poziomu zagrożenia) (niezakończona)</w:t>
      </w:r>
    </w:p>
    <w:p w:rsidR="00F92F5F" w:rsidRDefault="00F92F5F" w:rsidP="00F92F5F">
      <w:pPr>
        <w:pStyle w:val="ListParagraph"/>
        <w:numPr>
          <w:ilvl w:val="0"/>
          <w:numId w:val="5"/>
        </w:numPr>
        <w:spacing w:line="256" w:lineRule="auto"/>
      </w:pPr>
      <w:r>
        <w:rPr>
          <w:b/>
          <w:sz w:val="32"/>
          <w:szCs w:val="32"/>
        </w:rPr>
        <w:t>Prace zaplanowane w najbliższym czasie (z określeniem terminu zakończenia)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Dokończenie i uzupełnienie modelu logicznego o nowe funkcjonalności (9.11) (Mikołaj, Grzegorz, Paweł, Arek)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Wybranie odpowiednich serwomechanizmów (9.11) (wszyscy)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Zaznajomienie się z technologią serwomechanizmów (9.11) (Piotr)</w:t>
      </w:r>
    </w:p>
    <w:p w:rsidR="00F92F5F" w:rsidRDefault="00F92F5F" w:rsidP="00F92F5F">
      <w:pPr>
        <w:pStyle w:val="ListParagraph"/>
        <w:ind w:left="1440"/>
      </w:pPr>
      <w:r>
        <w:rPr>
          <w:b/>
          <w:sz w:val="32"/>
          <w:szCs w:val="32"/>
        </w:rPr>
        <w:br/>
      </w:r>
    </w:p>
    <w:p w:rsidR="00F92F5F" w:rsidRDefault="00F92F5F" w:rsidP="00F92F5F">
      <w:pPr>
        <w:pStyle w:val="ListParagraph"/>
        <w:rPr>
          <w:b/>
          <w:sz w:val="32"/>
          <w:szCs w:val="32"/>
        </w:rPr>
      </w:pPr>
    </w:p>
    <w:p w:rsidR="00F92F5F" w:rsidRDefault="00F92F5F" w:rsidP="00F92F5F">
      <w:pPr>
        <w:pStyle w:val="ListParagraph"/>
        <w:rPr>
          <w:b/>
          <w:sz w:val="32"/>
          <w:szCs w:val="32"/>
        </w:rPr>
      </w:pPr>
    </w:p>
    <w:p w:rsidR="00F92F5F" w:rsidRDefault="00F92F5F" w:rsidP="00F92F5F">
      <w:pPr>
        <w:pStyle w:val="ListParagraph"/>
        <w:numPr>
          <w:ilvl w:val="0"/>
          <w:numId w:val="5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Załączniki i inne</w:t>
      </w:r>
    </w:p>
    <w:p w:rsidR="00F92F5F" w:rsidRDefault="00F92F5F" w:rsidP="008624E0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Link do repozytorium: </w:t>
      </w:r>
      <w:hyperlink r:id="rId16" w:history="1">
        <w:r>
          <w:rPr>
            <w:rStyle w:val="Hyperlink"/>
            <w:b/>
            <w:sz w:val="32"/>
            <w:szCs w:val="32"/>
          </w:rPr>
          <w:t>https://github.com/grzegorz2047/KCK-saper.git</w:t>
        </w:r>
      </w:hyperlink>
    </w:p>
    <w:p w:rsidR="007363C1" w:rsidRDefault="008C384D" w:rsidP="008624E0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hyperlink r:id="rId17" w:history="1">
        <w:r w:rsidR="00F92F5F">
          <w:rPr>
            <w:rStyle w:val="Hyperlink"/>
            <w:b/>
            <w:sz w:val="32"/>
            <w:szCs w:val="32"/>
          </w:rPr>
          <w:t>https://github.com/grzegorz2047/KCK-saper/blob/master/README.md</w:t>
        </w:r>
      </w:hyperlink>
      <w:r w:rsidR="00ED1464">
        <w:rPr>
          <w:b/>
          <w:sz w:val="32"/>
          <w:szCs w:val="32"/>
        </w:rPr>
        <w:t xml:space="preserve"> - lista umiejętności Saper</w:t>
      </w:r>
    </w:p>
    <w:p w:rsidR="008624E0" w:rsidRPr="00AA2D50" w:rsidRDefault="008C384D" w:rsidP="008624E0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hyperlink r:id="rId18" w:history="1">
        <w:r w:rsidR="008624E0" w:rsidRPr="00AA2D50">
          <w:rPr>
            <w:rStyle w:val="Hyperlink"/>
            <w:b/>
            <w:sz w:val="32"/>
            <w:szCs w:val="32"/>
          </w:rPr>
          <w:t>https://botland.com.pl/serwa-praca-ciagla-360/4802-serwo-towerpro-mg-995-praca-ciagla-360-stopni.html</w:t>
        </w:r>
      </w:hyperlink>
    </w:p>
    <w:p w:rsidR="008624E0" w:rsidRDefault="008624E0" w:rsidP="00F92F5F">
      <w:pPr>
        <w:pStyle w:val="ListParagraph"/>
        <w:rPr>
          <w:b/>
          <w:sz w:val="32"/>
          <w:szCs w:val="32"/>
        </w:rPr>
        <w:sectPr w:rsidR="008624E0" w:rsidSect="00F92F5F">
          <w:footerReference w:type="even" r:id="rId1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E2F53" w:rsidRDefault="00AA2D50" w:rsidP="00ED1464">
      <w:pPr>
        <w:tabs>
          <w:tab w:val="left" w:pos="5586"/>
        </w:tabs>
      </w:pPr>
      <w:r>
        <w:lastRenderedPageBreak/>
        <w:tab/>
      </w:r>
    </w:p>
    <w:p w:rsidR="00AE2F53" w:rsidRDefault="00AE2F53" w:rsidP="00AE2F53">
      <w:pPr>
        <w:spacing w:after="0" w:line="240" w:lineRule="auto"/>
      </w:pPr>
    </w:p>
    <w:p w:rsidR="00AE2F53" w:rsidRDefault="00AE2F53" w:rsidP="00AE2F53">
      <w:pPr>
        <w:spacing w:after="0" w:line="240" w:lineRule="auto"/>
      </w:pPr>
    </w:p>
    <w:p w:rsidR="00AE2F53" w:rsidRDefault="00AE2F53" w:rsidP="00AE2F53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AE2F53" w:rsidRDefault="00AE2F53" w:rsidP="00AE2F53">
      <w:pPr>
        <w:spacing w:after="0" w:line="240" w:lineRule="auto"/>
        <w:jc w:val="center"/>
        <w:rPr>
          <w:b/>
          <w:sz w:val="32"/>
          <w:szCs w:val="32"/>
        </w:rPr>
      </w:pPr>
    </w:p>
    <w:p w:rsidR="00AE2F53" w:rsidRDefault="00AE2F53" w:rsidP="00AE2F53">
      <w:pPr>
        <w:spacing w:after="0" w:line="240" w:lineRule="auto"/>
      </w:pPr>
    </w:p>
    <w:p w:rsidR="00AE2F53" w:rsidRDefault="00AE2F53" w:rsidP="00AE2F53">
      <w:pPr>
        <w:spacing w:after="0" w:line="240" w:lineRule="auto"/>
        <w:jc w:val="center"/>
      </w:pPr>
      <w:r>
        <w:rPr>
          <w:b/>
          <w:sz w:val="28"/>
          <w:szCs w:val="28"/>
        </w:rPr>
        <w:t>Raport przyrostowy nr: 4</w:t>
      </w:r>
    </w:p>
    <w:p w:rsidR="00AE2F53" w:rsidRDefault="00AE2F53" w:rsidP="00AE2F53">
      <w:pPr>
        <w:spacing w:after="0" w:line="240" w:lineRule="auto"/>
        <w:jc w:val="center"/>
      </w:pPr>
      <w:r>
        <w:rPr>
          <w:b/>
          <w:sz w:val="28"/>
          <w:szCs w:val="28"/>
        </w:rPr>
        <w:t xml:space="preserve">Data: </w:t>
      </w:r>
      <w:r w:rsidR="00D84E8B">
        <w:rPr>
          <w:b/>
          <w:sz w:val="28"/>
          <w:szCs w:val="28"/>
        </w:rPr>
        <w:t>23.11</w:t>
      </w:r>
      <w:r>
        <w:rPr>
          <w:b/>
          <w:sz w:val="28"/>
          <w:szCs w:val="28"/>
        </w:rPr>
        <w:t>.2016</w:t>
      </w:r>
    </w:p>
    <w:p w:rsidR="00AE2F53" w:rsidRDefault="00AE2F53" w:rsidP="00AE2F53">
      <w:pPr>
        <w:spacing w:after="0" w:line="240" w:lineRule="auto"/>
        <w:jc w:val="center"/>
        <w:rPr>
          <w:b/>
          <w:sz w:val="32"/>
          <w:szCs w:val="32"/>
        </w:rPr>
      </w:pPr>
    </w:p>
    <w:p w:rsidR="00AE2F53" w:rsidRDefault="00AE2F53" w:rsidP="00AE2F53">
      <w:pPr>
        <w:spacing w:after="0" w:line="240" w:lineRule="auto"/>
        <w:jc w:val="center"/>
        <w:rPr>
          <w:b/>
          <w:sz w:val="32"/>
          <w:szCs w:val="32"/>
        </w:rPr>
      </w:pPr>
    </w:p>
    <w:p w:rsidR="00AE2F53" w:rsidRDefault="00AE2F53" w:rsidP="00AE2F53">
      <w:pPr>
        <w:spacing w:after="0" w:line="240" w:lineRule="auto"/>
        <w:rPr>
          <w:b/>
          <w:sz w:val="32"/>
          <w:szCs w:val="32"/>
        </w:rPr>
      </w:pPr>
    </w:p>
    <w:p w:rsidR="00AE2F53" w:rsidRDefault="00AE2F53" w:rsidP="00AE2F5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AE2F53" w:rsidRDefault="00AE2F53" w:rsidP="00AE2F5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Grzegorz </w:t>
      </w:r>
      <w:proofErr w:type="spellStart"/>
      <w:r>
        <w:rPr>
          <w:b/>
          <w:sz w:val="32"/>
          <w:szCs w:val="32"/>
        </w:rPr>
        <w:t>Boiński</w:t>
      </w:r>
      <w:proofErr w:type="spellEnd"/>
    </w:p>
    <w:p w:rsidR="00AE2F53" w:rsidRDefault="00AE2F53" w:rsidP="00AE2F5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AE2F53" w:rsidRDefault="00AE2F53" w:rsidP="00AE2F5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AE2F53" w:rsidRDefault="00AE2F53" w:rsidP="00AE2F53">
      <w:pPr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  <w:r>
        <w:rPr>
          <w:b/>
          <w:sz w:val="32"/>
          <w:szCs w:val="32"/>
        </w:rPr>
        <w:br/>
        <w:t>Arkadiusz Adam Powęska</w:t>
      </w:r>
    </w:p>
    <w:p w:rsidR="00AE2F53" w:rsidRDefault="00AE2F53" w:rsidP="00AE2F53">
      <w:pPr>
        <w:rPr>
          <w:b/>
          <w:sz w:val="32"/>
          <w:szCs w:val="32"/>
        </w:rPr>
      </w:pPr>
    </w:p>
    <w:p w:rsidR="00AE2F53" w:rsidRDefault="00AE2F53" w:rsidP="00AE2F53">
      <w:r>
        <w:rPr>
          <w:b/>
          <w:sz w:val="32"/>
          <w:szCs w:val="32"/>
        </w:rPr>
        <w:t xml:space="preserve">Sporządzający raport:  Grzegorz </w:t>
      </w:r>
      <w:proofErr w:type="spellStart"/>
      <w:r>
        <w:rPr>
          <w:b/>
          <w:sz w:val="32"/>
          <w:szCs w:val="32"/>
        </w:rPr>
        <w:t>Boiński</w:t>
      </w:r>
      <w:proofErr w:type="spellEnd"/>
    </w:p>
    <w:p w:rsidR="00AE2F53" w:rsidRDefault="00AE2F53" w:rsidP="00AE2F53">
      <w:pPr>
        <w:rPr>
          <w:b/>
          <w:sz w:val="32"/>
          <w:szCs w:val="32"/>
        </w:rPr>
      </w:pPr>
    </w:p>
    <w:p w:rsidR="00AE2F53" w:rsidRDefault="00AE2F53" w:rsidP="00AE2F53">
      <w:pPr>
        <w:rPr>
          <w:b/>
          <w:sz w:val="32"/>
          <w:szCs w:val="32"/>
        </w:rPr>
        <w:sectPr w:rsidR="00AE2F53" w:rsidSect="00F92F5F">
          <w:footerReference w:type="default" r:id="rId2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E2F53" w:rsidRPr="009B431D" w:rsidRDefault="00AE2F53" w:rsidP="009B431D">
      <w:pPr>
        <w:pStyle w:val="ListParagraph"/>
        <w:numPr>
          <w:ilvl w:val="0"/>
          <w:numId w:val="10"/>
        </w:numPr>
        <w:spacing w:line="256" w:lineRule="auto"/>
        <w:rPr>
          <w:b/>
        </w:rPr>
      </w:pPr>
      <w:r w:rsidRPr="009B431D">
        <w:rPr>
          <w:b/>
          <w:sz w:val="32"/>
          <w:szCs w:val="32"/>
        </w:rPr>
        <w:lastRenderedPageBreak/>
        <w:t>Prace wykonane w ciągu ostatniego tygodnia (z wyróżnieniem prac zakończonych)</w:t>
      </w:r>
    </w:p>
    <w:p w:rsidR="00AE2F53" w:rsidRPr="009B431D" w:rsidRDefault="00AE2F53" w:rsidP="00ED1464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 w:rsidRPr="009B431D">
        <w:rPr>
          <w:b/>
          <w:sz w:val="32"/>
          <w:szCs w:val="32"/>
        </w:rPr>
        <w:t xml:space="preserve"> </w:t>
      </w:r>
      <w:r w:rsidR="00ED1464" w:rsidRPr="009B431D">
        <w:rPr>
          <w:b/>
          <w:sz w:val="32"/>
          <w:szCs w:val="32"/>
        </w:rPr>
        <w:t>Wybranie serwomechanizmu</w:t>
      </w:r>
      <w:r w:rsidR="00BD630B" w:rsidRPr="009B431D">
        <w:rPr>
          <w:b/>
          <w:sz w:val="32"/>
          <w:szCs w:val="32"/>
        </w:rPr>
        <w:t>(zakończone)</w:t>
      </w:r>
      <w:r w:rsidR="00D84E8B" w:rsidRPr="009B431D">
        <w:rPr>
          <w:b/>
          <w:sz w:val="32"/>
          <w:szCs w:val="32"/>
        </w:rPr>
        <w:t xml:space="preserve"> – wybrany serwomechanizm spełniał podane wymagania(360, sterowanie PWM) oraz oferował najlepszy moment pędu i siłę w zakresie 70 złotych.</w:t>
      </w:r>
    </w:p>
    <w:p w:rsidR="00AE2F53" w:rsidRPr="009B431D" w:rsidRDefault="00AE2F53" w:rsidP="009B431D">
      <w:pPr>
        <w:pStyle w:val="ListParagraph"/>
        <w:numPr>
          <w:ilvl w:val="0"/>
          <w:numId w:val="10"/>
        </w:numPr>
        <w:spacing w:line="256" w:lineRule="auto"/>
        <w:rPr>
          <w:b/>
        </w:rPr>
      </w:pPr>
      <w:r w:rsidRPr="009B431D">
        <w:rPr>
          <w:b/>
          <w:sz w:val="32"/>
          <w:szCs w:val="32"/>
        </w:rPr>
        <w:t>Prace zaplanowane w najbliższym czasie (z określeniem terminu zakończenia)</w:t>
      </w:r>
    </w:p>
    <w:p w:rsidR="00D84E8B" w:rsidRPr="009B431D" w:rsidRDefault="00D84E8B" w:rsidP="00AE2F53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 w:rsidRPr="009B431D">
        <w:rPr>
          <w:b/>
          <w:sz w:val="32"/>
          <w:szCs w:val="32"/>
        </w:rPr>
        <w:t>Dokończenie programu w prologu, który przetwarza komendy(</w:t>
      </w:r>
      <w:r w:rsidR="00C57D7A" w:rsidRPr="009B431D">
        <w:rPr>
          <w:b/>
          <w:sz w:val="32"/>
          <w:szCs w:val="32"/>
        </w:rPr>
        <w:t>7.12.2016</w:t>
      </w:r>
      <w:r w:rsidRPr="009B431D">
        <w:rPr>
          <w:b/>
          <w:sz w:val="32"/>
          <w:szCs w:val="32"/>
        </w:rPr>
        <w:t>)</w:t>
      </w:r>
    </w:p>
    <w:p w:rsidR="00AE2F53" w:rsidRPr="009B431D" w:rsidRDefault="00D84E8B" w:rsidP="00AE2F53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 w:rsidRPr="009B431D">
        <w:rPr>
          <w:b/>
          <w:sz w:val="32"/>
          <w:szCs w:val="32"/>
        </w:rPr>
        <w:t>Sposób połączenia prologu ze środowiskiem(</w:t>
      </w:r>
      <w:r w:rsidR="00C57D7A" w:rsidRPr="009B431D">
        <w:rPr>
          <w:b/>
          <w:sz w:val="32"/>
          <w:szCs w:val="32"/>
        </w:rPr>
        <w:t>7.12.2016</w:t>
      </w:r>
      <w:r w:rsidRPr="009B431D">
        <w:rPr>
          <w:b/>
          <w:sz w:val="32"/>
          <w:szCs w:val="32"/>
        </w:rPr>
        <w:t>)</w:t>
      </w:r>
      <w:r w:rsidR="00AE2F53" w:rsidRPr="009B431D">
        <w:rPr>
          <w:b/>
          <w:sz w:val="32"/>
          <w:szCs w:val="32"/>
        </w:rPr>
        <w:br/>
      </w:r>
    </w:p>
    <w:p w:rsidR="00AE2F53" w:rsidRPr="009B431D" w:rsidRDefault="00AE2F53" w:rsidP="00AE2F53">
      <w:pPr>
        <w:pStyle w:val="ListParagraph"/>
        <w:rPr>
          <w:b/>
          <w:sz w:val="32"/>
          <w:szCs w:val="32"/>
        </w:rPr>
      </w:pPr>
    </w:p>
    <w:p w:rsidR="00AE2F53" w:rsidRPr="009B431D" w:rsidRDefault="00AE2F53" w:rsidP="00AE2F53">
      <w:pPr>
        <w:pStyle w:val="ListParagraph"/>
        <w:rPr>
          <w:b/>
          <w:sz w:val="32"/>
          <w:szCs w:val="32"/>
        </w:rPr>
      </w:pPr>
    </w:p>
    <w:p w:rsidR="00AE2F53" w:rsidRDefault="00AE2F53" w:rsidP="009B431D">
      <w:pPr>
        <w:pStyle w:val="ListParagraph"/>
        <w:numPr>
          <w:ilvl w:val="0"/>
          <w:numId w:val="10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Załączniki i inne</w:t>
      </w:r>
    </w:p>
    <w:p w:rsidR="009B431D" w:rsidRPr="00A153AA" w:rsidRDefault="008C384D" w:rsidP="00A153AA">
      <w:pPr>
        <w:pStyle w:val="ListParagraph"/>
        <w:numPr>
          <w:ilvl w:val="0"/>
          <w:numId w:val="7"/>
        </w:numPr>
        <w:rPr>
          <w:rStyle w:val="Hyperlink"/>
          <w:b/>
          <w:color w:val="auto"/>
          <w:sz w:val="32"/>
          <w:szCs w:val="32"/>
          <w:u w:val="none"/>
        </w:rPr>
      </w:pPr>
      <w:hyperlink r:id="rId21" w:history="1"/>
      <w:r w:rsidR="008624E0">
        <w:rPr>
          <w:rStyle w:val="Hyperlink"/>
          <w:b/>
          <w:sz w:val="32"/>
          <w:szCs w:val="32"/>
        </w:rPr>
        <w:t xml:space="preserve"> </w:t>
      </w:r>
      <w:hyperlink r:id="rId22" w:history="1">
        <w:r w:rsidR="00A153AA" w:rsidRPr="00810529">
          <w:rPr>
            <w:rStyle w:val="Hyperlink"/>
            <w:b/>
            <w:sz w:val="32"/>
            <w:szCs w:val="32"/>
          </w:rPr>
          <w:t>https://github.com/grzegorz2047/KCK-saper/blob/master/instrukcje.txt</w:t>
        </w:r>
      </w:hyperlink>
    </w:p>
    <w:p w:rsidR="00A153AA" w:rsidRDefault="00A153AA" w:rsidP="00A153AA">
      <w:pPr>
        <w:rPr>
          <w:b/>
          <w:sz w:val="32"/>
          <w:szCs w:val="32"/>
        </w:rPr>
        <w:sectPr w:rsidR="00A153AA" w:rsidSect="00A153AA">
          <w:footerReference w:type="even" r:id="rId23"/>
          <w:footerReference w:type="default" r:id="rId2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153AA" w:rsidRDefault="00A153AA" w:rsidP="00A153AA">
      <w:pPr>
        <w:tabs>
          <w:tab w:val="left" w:pos="5586"/>
        </w:tabs>
      </w:pPr>
      <w:r>
        <w:lastRenderedPageBreak/>
        <w:tab/>
      </w:r>
    </w:p>
    <w:p w:rsidR="00A153AA" w:rsidRDefault="00A153AA" w:rsidP="00A153AA">
      <w:pPr>
        <w:spacing w:after="0" w:line="240" w:lineRule="auto"/>
      </w:pPr>
    </w:p>
    <w:p w:rsidR="00A153AA" w:rsidRDefault="00A153AA" w:rsidP="00A153AA">
      <w:pPr>
        <w:spacing w:after="0" w:line="240" w:lineRule="auto"/>
      </w:pPr>
    </w:p>
    <w:p w:rsidR="00A153AA" w:rsidRDefault="00A153AA" w:rsidP="00A153AA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A153AA" w:rsidRDefault="00A153AA" w:rsidP="00A153AA">
      <w:pPr>
        <w:spacing w:after="0" w:line="240" w:lineRule="auto"/>
        <w:jc w:val="center"/>
        <w:rPr>
          <w:b/>
          <w:sz w:val="32"/>
          <w:szCs w:val="32"/>
        </w:rPr>
      </w:pPr>
    </w:p>
    <w:p w:rsidR="00A153AA" w:rsidRDefault="00A153AA" w:rsidP="00A153AA">
      <w:pPr>
        <w:spacing w:after="0" w:line="240" w:lineRule="auto"/>
      </w:pPr>
    </w:p>
    <w:p w:rsidR="00A153AA" w:rsidRDefault="00A153AA" w:rsidP="00A153AA">
      <w:pPr>
        <w:spacing w:after="0" w:line="240" w:lineRule="auto"/>
        <w:jc w:val="center"/>
      </w:pPr>
      <w:r>
        <w:rPr>
          <w:b/>
          <w:sz w:val="28"/>
          <w:szCs w:val="28"/>
        </w:rPr>
        <w:t>Raport przyrostowy nr: 5</w:t>
      </w:r>
    </w:p>
    <w:p w:rsidR="00A153AA" w:rsidRDefault="00A153AA" w:rsidP="00A153AA">
      <w:pPr>
        <w:spacing w:after="0" w:line="240" w:lineRule="auto"/>
        <w:jc w:val="center"/>
      </w:pPr>
      <w:r>
        <w:rPr>
          <w:b/>
          <w:sz w:val="28"/>
          <w:szCs w:val="28"/>
        </w:rPr>
        <w:t>Data: 30.11.2016</w:t>
      </w:r>
    </w:p>
    <w:p w:rsidR="00A153AA" w:rsidRDefault="00A153AA" w:rsidP="00A153AA">
      <w:pPr>
        <w:spacing w:after="0" w:line="240" w:lineRule="auto"/>
        <w:jc w:val="center"/>
        <w:rPr>
          <w:b/>
          <w:sz w:val="32"/>
          <w:szCs w:val="32"/>
        </w:rPr>
      </w:pPr>
    </w:p>
    <w:p w:rsidR="00A153AA" w:rsidRDefault="00A153AA" w:rsidP="00A153AA">
      <w:pPr>
        <w:spacing w:after="0" w:line="240" w:lineRule="auto"/>
        <w:jc w:val="center"/>
        <w:rPr>
          <w:b/>
          <w:sz w:val="32"/>
          <w:szCs w:val="32"/>
        </w:rPr>
      </w:pPr>
    </w:p>
    <w:p w:rsidR="00A153AA" w:rsidRDefault="00A153AA" w:rsidP="00A153AA">
      <w:pPr>
        <w:spacing w:after="0" w:line="240" w:lineRule="auto"/>
        <w:rPr>
          <w:b/>
          <w:sz w:val="32"/>
          <w:szCs w:val="32"/>
        </w:rPr>
      </w:pPr>
    </w:p>
    <w:p w:rsidR="00A153AA" w:rsidRDefault="00A153AA" w:rsidP="00A153AA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A153AA" w:rsidRDefault="00A153AA" w:rsidP="00A153AA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Grzegorz </w:t>
      </w:r>
      <w:proofErr w:type="spellStart"/>
      <w:r>
        <w:rPr>
          <w:b/>
          <w:sz w:val="32"/>
          <w:szCs w:val="32"/>
        </w:rPr>
        <w:t>Boiński</w:t>
      </w:r>
      <w:proofErr w:type="spellEnd"/>
    </w:p>
    <w:p w:rsidR="00A153AA" w:rsidRDefault="00A153AA" w:rsidP="00A153AA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A153AA" w:rsidRDefault="00A153AA" w:rsidP="00A153AA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A153AA" w:rsidRDefault="00A153AA" w:rsidP="00A153AA">
      <w:pPr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  <w:r>
        <w:rPr>
          <w:b/>
          <w:sz w:val="32"/>
          <w:szCs w:val="32"/>
        </w:rPr>
        <w:br/>
        <w:t>Arkadiusz Adam Powęska</w:t>
      </w:r>
    </w:p>
    <w:p w:rsidR="00A153AA" w:rsidRDefault="00A153AA" w:rsidP="00A153AA">
      <w:pPr>
        <w:rPr>
          <w:b/>
          <w:sz w:val="32"/>
          <w:szCs w:val="32"/>
        </w:rPr>
      </w:pPr>
    </w:p>
    <w:p w:rsidR="00A153AA" w:rsidRDefault="00A153AA" w:rsidP="00A153AA">
      <w:r>
        <w:rPr>
          <w:b/>
          <w:sz w:val="32"/>
          <w:szCs w:val="32"/>
        </w:rPr>
        <w:t xml:space="preserve">Sporządzający raport:  Grzegorz </w:t>
      </w:r>
      <w:proofErr w:type="spellStart"/>
      <w:r>
        <w:rPr>
          <w:b/>
          <w:sz w:val="32"/>
          <w:szCs w:val="32"/>
        </w:rPr>
        <w:t>Boiński</w:t>
      </w:r>
      <w:proofErr w:type="spellEnd"/>
    </w:p>
    <w:p w:rsidR="00A153AA" w:rsidRDefault="00A153AA" w:rsidP="00A153AA">
      <w:pPr>
        <w:rPr>
          <w:b/>
          <w:sz w:val="32"/>
          <w:szCs w:val="32"/>
        </w:rPr>
      </w:pPr>
    </w:p>
    <w:p w:rsidR="00A153AA" w:rsidRDefault="00A153AA" w:rsidP="00A153AA">
      <w:pPr>
        <w:rPr>
          <w:b/>
          <w:sz w:val="32"/>
          <w:szCs w:val="32"/>
        </w:rPr>
        <w:sectPr w:rsidR="00A153AA" w:rsidSect="00A153AA">
          <w:footerReference w:type="default" r:id="rId2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153AA" w:rsidRPr="009B431D" w:rsidRDefault="00A153AA" w:rsidP="00A153AA">
      <w:pPr>
        <w:pStyle w:val="ListParagraph"/>
        <w:numPr>
          <w:ilvl w:val="0"/>
          <w:numId w:val="13"/>
        </w:numPr>
        <w:spacing w:line="256" w:lineRule="auto"/>
        <w:rPr>
          <w:b/>
        </w:rPr>
      </w:pPr>
      <w:r w:rsidRPr="009B431D">
        <w:rPr>
          <w:b/>
          <w:sz w:val="32"/>
          <w:szCs w:val="32"/>
        </w:rPr>
        <w:lastRenderedPageBreak/>
        <w:t>Prace wykonane w ciągu ostatniego tygodnia (z wyróżnieniem prac zakończonych)</w:t>
      </w:r>
    </w:p>
    <w:p w:rsidR="00A153AA" w:rsidRPr="009B431D" w:rsidRDefault="00A153AA" w:rsidP="00A153AA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 xml:space="preserve"> </w:t>
      </w:r>
      <w:r w:rsidRPr="009B431D">
        <w:rPr>
          <w:b/>
          <w:sz w:val="32"/>
          <w:szCs w:val="32"/>
        </w:rPr>
        <w:t>Dokończenie programu w prologu, który przetwarza komendy(</w:t>
      </w:r>
      <w:r>
        <w:rPr>
          <w:b/>
          <w:sz w:val="32"/>
          <w:szCs w:val="32"/>
        </w:rPr>
        <w:t>NIE UKOŃCZONE</w:t>
      </w:r>
      <w:r w:rsidRPr="009B431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zrezygnowanie z prologu</w:t>
      </w:r>
    </w:p>
    <w:p w:rsidR="00A153AA" w:rsidRPr="009B431D" w:rsidRDefault="00A153AA" w:rsidP="00A153AA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 w:rsidRPr="009B431D">
        <w:rPr>
          <w:b/>
          <w:sz w:val="32"/>
          <w:szCs w:val="32"/>
        </w:rPr>
        <w:t>Sposób połączenia prologu ze środowiskiem(</w:t>
      </w:r>
      <w:r>
        <w:rPr>
          <w:b/>
          <w:sz w:val="32"/>
          <w:szCs w:val="32"/>
        </w:rPr>
        <w:t>NIE UKOŃCZONE</w:t>
      </w:r>
      <w:r w:rsidRPr="009B431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zrezygnowanie z prologu</w:t>
      </w:r>
    </w:p>
    <w:p w:rsidR="00A153AA" w:rsidRPr="009B431D" w:rsidRDefault="00A153AA" w:rsidP="00A153AA">
      <w:pPr>
        <w:pStyle w:val="ListParagraph"/>
        <w:numPr>
          <w:ilvl w:val="0"/>
          <w:numId w:val="13"/>
        </w:numPr>
        <w:spacing w:line="256" w:lineRule="auto"/>
        <w:rPr>
          <w:b/>
        </w:rPr>
      </w:pPr>
      <w:r w:rsidRPr="009B431D">
        <w:rPr>
          <w:b/>
          <w:sz w:val="32"/>
          <w:szCs w:val="32"/>
        </w:rPr>
        <w:t>Prace zaplanowane w najbliższym czasie (z określeniem terminu zakończenia)</w:t>
      </w:r>
    </w:p>
    <w:p w:rsidR="00A153AA" w:rsidRPr="00A153AA" w:rsidRDefault="00A153AA" w:rsidP="00A153AA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 xml:space="preserve">Stworzenie mapy w </w:t>
      </w:r>
      <w:proofErr w:type="spellStart"/>
      <w:r>
        <w:rPr>
          <w:b/>
          <w:sz w:val="32"/>
          <w:szCs w:val="32"/>
        </w:rPr>
        <w:t>pythonie</w:t>
      </w:r>
      <w:proofErr w:type="spellEnd"/>
      <w:r w:rsidR="00343569">
        <w:rPr>
          <w:b/>
          <w:sz w:val="32"/>
          <w:szCs w:val="32"/>
        </w:rPr>
        <w:t>(14.12.16)</w:t>
      </w:r>
    </w:p>
    <w:p w:rsidR="00A153AA" w:rsidRPr="009B431D" w:rsidRDefault="00343569" w:rsidP="00A153AA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 xml:space="preserve">Wyszukanie informacji nt. przetwarzania języka naturalnego używając języka </w:t>
      </w:r>
      <w:proofErr w:type="spellStart"/>
      <w:r>
        <w:rPr>
          <w:b/>
          <w:sz w:val="32"/>
          <w:szCs w:val="32"/>
        </w:rPr>
        <w:t>python</w:t>
      </w:r>
      <w:proofErr w:type="spellEnd"/>
      <w:r>
        <w:rPr>
          <w:b/>
          <w:sz w:val="32"/>
          <w:szCs w:val="32"/>
        </w:rPr>
        <w:t>(7.12.16)</w:t>
      </w:r>
      <w:r w:rsidR="00A153AA" w:rsidRPr="009B431D">
        <w:rPr>
          <w:b/>
          <w:sz w:val="32"/>
          <w:szCs w:val="32"/>
        </w:rPr>
        <w:br/>
      </w:r>
    </w:p>
    <w:p w:rsidR="00A153AA" w:rsidRPr="009B431D" w:rsidRDefault="00A153AA" w:rsidP="00A153AA">
      <w:pPr>
        <w:pStyle w:val="ListParagraph"/>
        <w:rPr>
          <w:b/>
          <w:sz w:val="32"/>
          <w:szCs w:val="32"/>
        </w:rPr>
      </w:pPr>
    </w:p>
    <w:p w:rsidR="00A153AA" w:rsidRPr="009B431D" w:rsidRDefault="00A153AA" w:rsidP="00A153AA">
      <w:pPr>
        <w:pStyle w:val="ListParagraph"/>
        <w:rPr>
          <w:b/>
          <w:sz w:val="32"/>
          <w:szCs w:val="32"/>
        </w:rPr>
      </w:pPr>
    </w:p>
    <w:p w:rsidR="0053126D" w:rsidRDefault="0053126D" w:rsidP="00A153AA">
      <w:pPr>
        <w:pStyle w:val="ListParagraph"/>
        <w:numPr>
          <w:ilvl w:val="0"/>
          <w:numId w:val="13"/>
        </w:numPr>
        <w:spacing w:line="256" w:lineRule="auto"/>
        <w:rPr>
          <w:b/>
          <w:sz w:val="32"/>
          <w:szCs w:val="32"/>
        </w:rPr>
        <w:sectPr w:rsidR="0053126D" w:rsidSect="00A153AA">
          <w:footerReference w:type="default" r:id="rId2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sz w:val="32"/>
          <w:szCs w:val="32"/>
        </w:rPr>
        <w:t>Załączniki i inne</w:t>
      </w:r>
    </w:p>
    <w:p w:rsidR="0053126D" w:rsidRDefault="0053126D" w:rsidP="0053126D">
      <w:pPr>
        <w:tabs>
          <w:tab w:val="left" w:pos="5445"/>
        </w:tabs>
        <w:rPr>
          <w:b/>
          <w:sz w:val="32"/>
          <w:szCs w:val="32"/>
        </w:rPr>
      </w:pPr>
    </w:p>
    <w:p w:rsidR="0053126D" w:rsidRDefault="0053126D" w:rsidP="0053126D">
      <w:pPr>
        <w:tabs>
          <w:tab w:val="left" w:pos="5445"/>
        </w:tabs>
      </w:pPr>
    </w:p>
    <w:p w:rsidR="0053126D" w:rsidRDefault="0053126D" w:rsidP="0053126D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53126D" w:rsidRDefault="0053126D" w:rsidP="0053126D">
      <w:pPr>
        <w:spacing w:after="0" w:line="240" w:lineRule="auto"/>
        <w:jc w:val="center"/>
        <w:rPr>
          <w:b/>
          <w:sz w:val="32"/>
          <w:szCs w:val="32"/>
        </w:rPr>
      </w:pPr>
    </w:p>
    <w:p w:rsidR="0053126D" w:rsidRDefault="0053126D" w:rsidP="0053126D">
      <w:pPr>
        <w:spacing w:after="0" w:line="240" w:lineRule="auto"/>
      </w:pPr>
    </w:p>
    <w:p w:rsidR="0053126D" w:rsidRDefault="0053126D" w:rsidP="0053126D">
      <w:pPr>
        <w:spacing w:after="0" w:line="240" w:lineRule="auto"/>
        <w:jc w:val="center"/>
      </w:pPr>
      <w:r>
        <w:rPr>
          <w:b/>
          <w:sz w:val="28"/>
          <w:szCs w:val="28"/>
        </w:rPr>
        <w:t>Raport przyrostowy nr: 6</w:t>
      </w:r>
    </w:p>
    <w:p w:rsidR="0053126D" w:rsidRDefault="0053126D" w:rsidP="0053126D">
      <w:pPr>
        <w:spacing w:after="0" w:line="240" w:lineRule="auto"/>
        <w:jc w:val="center"/>
      </w:pPr>
      <w:r>
        <w:rPr>
          <w:b/>
          <w:sz w:val="28"/>
          <w:szCs w:val="28"/>
        </w:rPr>
        <w:t>Data: 7.12.2016</w:t>
      </w:r>
    </w:p>
    <w:p w:rsidR="0053126D" w:rsidRDefault="0053126D" w:rsidP="0053126D">
      <w:pPr>
        <w:spacing w:after="0" w:line="240" w:lineRule="auto"/>
        <w:jc w:val="center"/>
        <w:rPr>
          <w:b/>
          <w:sz w:val="32"/>
          <w:szCs w:val="32"/>
        </w:rPr>
      </w:pPr>
    </w:p>
    <w:p w:rsidR="0053126D" w:rsidRDefault="0053126D" w:rsidP="0053126D">
      <w:pPr>
        <w:spacing w:after="0" w:line="240" w:lineRule="auto"/>
        <w:jc w:val="center"/>
        <w:rPr>
          <w:b/>
          <w:sz w:val="32"/>
          <w:szCs w:val="32"/>
        </w:rPr>
      </w:pPr>
    </w:p>
    <w:p w:rsidR="0053126D" w:rsidRDefault="0053126D" w:rsidP="0053126D">
      <w:pPr>
        <w:spacing w:after="0" w:line="240" w:lineRule="auto"/>
        <w:rPr>
          <w:b/>
          <w:sz w:val="32"/>
          <w:szCs w:val="32"/>
        </w:rPr>
      </w:pPr>
    </w:p>
    <w:p w:rsidR="0053126D" w:rsidRDefault="0053126D" w:rsidP="0053126D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53126D" w:rsidRDefault="0053126D" w:rsidP="0053126D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Grzegorz </w:t>
      </w:r>
      <w:proofErr w:type="spellStart"/>
      <w:r>
        <w:rPr>
          <w:b/>
          <w:sz w:val="32"/>
          <w:szCs w:val="32"/>
        </w:rPr>
        <w:t>Boiński</w:t>
      </w:r>
      <w:proofErr w:type="spellEnd"/>
    </w:p>
    <w:p w:rsidR="0053126D" w:rsidRDefault="0053126D" w:rsidP="0053126D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53126D" w:rsidRDefault="0053126D" w:rsidP="0053126D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53126D" w:rsidRDefault="0053126D" w:rsidP="00531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  <w:r>
        <w:rPr>
          <w:b/>
          <w:sz w:val="32"/>
          <w:szCs w:val="32"/>
        </w:rPr>
        <w:br/>
        <w:t>Arkadiusz Adam Powęska</w:t>
      </w:r>
    </w:p>
    <w:p w:rsidR="0053126D" w:rsidRDefault="0053126D" w:rsidP="0053126D">
      <w:pPr>
        <w:rPr>
          <w:b/>
          <w:sz w:val="32"/>
          <w:szCs w:val="32"/>
        </w:rPr>
      </w:pPr>
    </w:p>
    <w:p w:rsidR="0053126D" w:rsidRDefault="0053126D" w:rsidP="0053126D">
      <w:r>
        <w:rPr>
          <w:b/>
          <w:sz w:val="32"/>
          <w:szCs w:val="32"/>
        </w:rPr>
        <w:t>Sporządzający raport:  Arkadiusz Adam Powęska</w:t>
      </w:r>
    </w:p>
    <w:p w:rsidR="0053126D" w:rsidRDefault="0053126D" w:rsidP="0053126D">
      <w:pPr>
        <w:rPr>
          <w:b/>
          <w:sz w:val="32"/>
          <w:szCs w:val="32"/>
        </w:rPr>
      </w:pPr>
    </w:p>
    <w:p w:rsidR="0053126D" w:rsidRDefault="0053126D" w:rsidP="0053126D">
      <w:pPr>
        <w:rPr>
          <w:b/>
          <w:sz w:val="32"/>
          <w:szCs w:val="32"/>
        </w:rPr>
      </w:pPr>
    </w:p>
    <w:p w:rsidR="0053126D" w:rsidRPr="0053126D" w:rsidRDefault="0053126D" w:rsidP="0053126D">
      <w:pPr>
        <w:rPr>
          <w:sz w:val="32"/>
          <w:szCs w:val="32"/>
        </w:rPr>
      </w:pPr>
    </w:p>
    <w:p w:rsidR="0053126D" w:rsidRPr="0053126D" w:rsidRDefault="0053126D" w:rsidP="0053126D">
      <w:pPr>
        <w:rPr>
          <w:sz w:val="32"/>
          <w:szCs w:val="32"/>
        </w:rPr>
      </w:pPr>
    </w:p>
    <w:p w:rsidR="0053126D" w:rsidRPr="0053126D" w:rsidRDefault="0053126D" w:rsidP="0053126D">
      <w:pPr>
        <w:rPr>
          <w:sz w:val="32"/>
          <w:szCs w:val="32"/>
        </w:rPr>
      </w:pPr>
    </w:p>
    <w:p w:rsidR="0053126D" w:rsidRPr="0053126D" w:rsidRDefault="0053126D" w:rsidP="0053126D">
      <w:pPr>
        <w:rPr>
          <w:sz w:val="32"/>
          <w:szCs w:val="32"/>
        </w:rPr>
      </w:pPr>
    </w:p>
    <w:p w:rsidR="0053126D" w:rsidRPr="0053126D" w:rsidRDefault="0053126D" w:rsidP="0053126D">
      <w:pPr>
        <w:rPr>
          <w:sz w:val="32"/>
          <w:szCs w:val="32"/>
        </w:rPr>
      </w:pPr>
    </w:p>
    <w:p w:rsidR="0053126D" w:rsidRPr="0053126D" w:rsidRDefault="0053126D" w:rsidP="0053126D">
      <w:pPr>
        <w:rPr>
          <w:sz w:val="32"/>
          <w:szCs w:val="32"/>
        </w:rPr>
      </w:pPr>
    </w:p>
    <w:p w:rsidR="0053126D" w:rsidRPr="0053126D" w:rsidRDefault="0053126D" w:rsidP="0053126D">
      <w:pPr>
        <w:spacing w:line="256" w:lineRule="auto"/>
        <w:ind w:left="360"/>
        <w:rPr>
          <w:b/>
        </w:rPr>
      </w:pPr>
      <w:r>
        <w:rPr>
          <w:b/>
          <w:sz w:val="32"/>
          <w:szCs w:val="32"/>
        </w:rPr>
        <w:lastRenderedPageBreak/>
        <w:t>1.</w:t>
      </w:r>
      <w:r w:rsidRPr="0053126D">
        <w:rPr>
          <w:b/>
          <w:sz w:val="32"/>
          <w:szCs w:val="32"/>
        </w:rPr>
        <w:t>Prace wykonane w ciągu ostatniego tygodnia (z wyróżnieniem prac zakończonych)</w:t>
      </w:r>
    </w:p>
    <w:p w:rsidR="00EA5B7F" w:rsidRPr="00FA2B0C" w:rsidRDefault="00EA5B7F" w:rsidP="004723B0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 xml:space="preserve">Wyszukanie informacji nt. przetwarzania języka naturalnego używając języka </w:t>
      </w:r>
      <w:proofErr w:type="spellStart"/>
      <w:r>
        <w:rPr>
          <w:b/>
          <w:sz w:val="32"/>
          <w:szCs w:val="32"/>
        </w:rPr>
        <w:t>python</w:t>
      </w:r>
      <w:proofErr w:type="spellEnd"/>
      <w:r w:rsidRPr="00EA5B7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(UKOŃCZONE)</w:t>
      </w:r>
    </w:p>
    <w:p w:rsidR="00FA2B0C" w:rsidRPr="00EA5B7F" w:rsidRDefault="00FA2B0C" w:rsidP="004723B0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 xml:space="preserve">Odbieranie i przetwarzanie poleceń w </w:t>
      </w:r>
      <w:proofErr w:type="spellStart"/>
      <w:r>
        <w:rPr>
          <w:b/>
          <w:sz w:val="32"/>
          <w:szCs w:val="32"/>
        </w:rPr>
        <w:t>pythonie</w:t>
      </w:r>
      <w:proofErr w:type="spellEnd"/>
      <w:r>
        <w:rPr>
          <w:b/>
          <w:sz w:val="32"/>
          <w:szCs w:val="32"/>
        </w:rPr>
        <w:t xml:space="preserve"> (UKOŃCZONE)</w:t>
      </w:r>
    </w:p>
    <w:p w:rsidR="00EA5B7F" w:rsidRPr="00EA5B7F" w:rsidRDefault="00EA5B7F" w:rsidP="004723B0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>Słownik w formacie XML(UKOŃCZONE)</w:t>
      </w:r>
    </w:p>
    <w:p w:rsidR="00EA5B7F" w:rsidRPr="00FA2B0C" w:rsidRDefault="00EA5B7F" w:rsidP="00FA2B0C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 xml:space="preserve">Wykorzystywanie w </w:t>
      </w:r>
      <w:proofErr w:type="spellStart"/>
      <w:r>
        <w:rPr>
          <w:b/>
          <w:sz w:val="32"/>
          <w:szCs w:val="32"/>
        </w:rPr>
        <w:t>pythonie</w:t>
      </w:r>
      <w:proofErr w:type="spellEnd"/>
      <w:r>
        <w:rPr>
          <w:b/>
          <w:sz w:val="32"/>
          <w:szCs w:val="32"/>
        </w:rPr>
        <w:t xml:space="preserve"> słownika XML(UKOŃCZONE)</w:t>
      </w:r>
      <w:r w:rsidRPr="00FA2B0C">
        <w:rPr>
          <w:b/>
          <w:sz w:val="32"/>
          <w:szCs w:val="32"/>
        </w:rPr>
        <w:t xml:space="preserve"> </w:t>
      </w:r>
    </w:p>
    <w:p w:rsidR="0053126D" w:rsidRPr="0053126D" w:rsidRDefault="0053126D" w:rsidP="0053126D">
      <w:pPr>
        <w:spacing w:line="256" w:lineRule="auto"/>
        <w:ind w:left="360"/>
        <w:rPr>
          <w:b/>
        </w:rPr>
      </w:pPr>
      <w:r>
        <w:rPr>
          <w:b/>
          <w:sz w:val="32"/>
          <w:szCs w:val="32"/>
        </w:rPr>
        <w:t>2.</w:t>
      </w:r>
      <w:r w:rsidRPr="0053126D">
        <w:rPr>
          <w:b/>
          <w:sz w:val="32"/>
          <w:szCs w:val="32"/>
        </w:rPr>
        <w:t>Prace zaplanowane w najbliższym czasie (z określeniem terminu zakończenia)</w:t>
      </w:r>
    </w:p>
    <w:p w:rsidR="0053126D" w:rsidRPr="00A153AA" w:rsidRDefault="0053126D" w:rsidP="0053126D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 xml:space="preserve">Stworzenie mapy w </w:t>
      </w:r>
      <w:proofErr w:type="spellStart"/>
      <w:r>
        <w:rPr>
          <w:b/>
          <w:sz w:val="32"/>
          <w:szCs w:val="32"/>
        </w:rPr>
        <w:t>pythonie</w:t>
      </w:r>
      <w:proofErr w:type="spellEnd"/>
      <w:r>
        <w:rPr>
          <w:b/>
          <w:sz w:val="32"/>
          <w:szCs w:val="32"/>
        </w:rPr>
        <w:t>(14.12.16)</w:t>
      </w:r>
    </w:p>
    <w:p w:rsidR="0053126D" w:rsidRPr="00EA5B7F" w:rsidRDefault="00EA5B7F" w:rsidP="00EA5B7F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 xml:space="preserve">Ukończenie prac związanych z kontaktowaniem Prologu </w:t>
      </w:r>
      <w:r w:rsidRPr="00EA5B7F">
        <w:rPr>
          <w:b/>
          <w:sz w:val="32"/>
          <w:szCs w:val="32"/>
        </w:rPr>
        <w:t>z</w:t>
      </w:r>
      <w:r>
        <w:rPr>
          <w:b/>
          <w:sz w:val="32"/>
          <w:szCs w:val="32"/>
        </w:rPr>
        <w:t xml:space="preserve"> telefonem (za pomocą </w:t>
      </w:r>
      <w:r w:rsidR="00B25299">
        <w:rPr>
          <w:b/>
          <w:sz w:val="32"/>
          <w:szCs w:val="32"/>
        </w:rPr>
        <w:t>wiadomości</w:t>
      </w:r>
      <w:r>
        <w:rPr>
          <w:b/>
          <w:sz w:val="32"/>
          <w:szCs w:val="32"/>
        </w:rPr>
        <w:t xml:space="preserve"> wprowadzanych głosem)</w:t>
      </w:r>
      <w:r w:rsidR="0053126D" w:rsidRPr="00EA5B7F">
        <w:rPr>
          <w:b/>
          <w:sz w:val="32"/>
          <w:szCs w:val="32"/>
        </w:rPr>
        <w:br/>
      </w:r>
    </w:p>
    <w:p w:rsidR="0053126D" w:rsidRPr="009B431D" w:rsidRDefault="0053126D" w:rsidP="0053126D">
      <w:pPr>
        <w:pStyle w:val="ListParagraph"/>
        <w:rPr>
          <w:b/>
          <w:sz w:val="32"/>
          <w:szCs w:val="32"/>
        </w:rPr>
      </w:pPr>
    </w:p>
    <w:p w:rsidR="0053126D" w:rsidRPr="009B431D" w:rsidRDefault="0053126D" w:rsidP="0053126D">
      <w:pPr>
        <w:pStyle w:val="ListParagraph"/>
        <w:rPr>
          <w:b/>
          <w:sz w:val="32"/>
          <w:szCs w:val="32"/>
        </w:rPr>
      </w:pPr>
    </w:p>
    <w:p w:rsidR="0053126D" w:rsidRDefault="0053126D" w:rsidP="0053126D">
      <w:pPr>
        <w:spacing w:line="256" w:lineRule="auto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  <w:r w:rsidRPr="0053126D">
        <w:rPr>
          <w:b/>
          <w:sz w:val="32"/>
          <w:szCs w:val="32"/>
        </w:rPr>
        <w:t>Załączniki i inne</w:t>
      </w:r>
    </w:p>
    <w:p w:rsidR="00D929FA" w:rsidRDefault="008C384D" w:rsidP="0053126D">
      <w:pPr>
        <w:spacing w:line="256" w:lineRule="auto"/>
        <w:ind w:left="360"/>
        <w:rPr>
          <w:b/>
          <w:sz w:val="32"/>
          <w:szCs w:val="32"/>
        </w:rPr>
      </w:pPr>
      <w:hyperlink r:id="rId27" w:history="1">
        <w:r w:rsidR="00D929FA" w:rsidRPr="00B37D38">
          <w:rPr>
            <w:rStyle w:val="Hyperlink"/>
            <w:b/>
            <w:sz w:val="32"/>
            <w:szCs w:val="32"/>
          </w:rPr>
          <w:t>https://github.com/grzegorz2047/KCK-saper/blob/master/Python-project/src/__main__.py</w:t>
        </w:r>
      </w:hyperlink>
      <w:r w:rsidR="00D929FA">
        <w:rPr>
          <w:b/>
          <w:sz w:val="32"/>
          <w:szCs w:val="32"/>
        </w:rPr>
        <w:t xml:space="preserve"> MAIN(korzystanie ze słownika)</w:t>
      </w:r>
    </w:p>
    <w:p w:rsidR="00D929FA" w:rsidRPr="0053126D" w:rsidRDefault="008C384D" w:rsidP="0053126D">
      <w:pPr>
        <w:spacing w:line="256" w:lineRule="auto"/>
        <w:ind w:left="360"/>
        <w:rPr>
          <w:b/>
          <w:sz w:val="32"/>
          <w:szCs w:val="32"/>
        </w:rPr>
      </w:pPr>
      <w:hyperlink r:id="rId28" w:history="1">
        <w:r w:rsidR="00D929FA" w:rsidRPr="00B37D38">
          <w:rPr>
            <w:rStyle w:val="Hyperlink"/>
            <w:b/>
            <w:sz w:val="32"/>
            <w:szCs w:val="32"/>
          </w:rPr>
          <w:t>https://github.com/grzegorz2047/KCK-saper/tree/master/Python-project/Slownik</w:t>
        </w:r>
      </w:hyperlink>
      <w:r w:rsidR="00D929FA">
        <w:rPr>
          <w:b/>
          <w:sz w:val="32"/>
          <w:szCs w:val="32"/>
        </w:rPr>
        <w:t xml:space="preserve"> Słownik w XML</w:t>
      </w:r>
    </w:p>
    <w:p w:rsidR="0053126D" w:rsidRDefault="0053126D" w:rsidP="0053126D">
      <w:pPr>
        <w:tabs>
          <w:tab w:val="left" w:pos="5445"/>
        </w:tabs>
      </w:pPr>
    </w:p>
    <w:p w:rsidR="00533A38" w:rsidRDefault="00533A38" w:rsidP="0053126D">
      <w:pPr>
        <w:tabs>
          <w:tab w:val="left" w:pos="5445"/>
        </w:tabs>
        <w:sectPr w:rsidR="00533A38" w:rsidSect="00A153AA">
          <w:footerReference w:type="default" r:id="rId2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35727" w:rsidRDefault="00435727" w:rsidP="0053126D">
      <w:pPr>
        <w:tabs>
          <w:tab w:val="left" w:pos="5445"/>
        </w:tabs>
      </w:pPr>
    </w:p>
    <w:p w:rsidR="00435727" w:rsidRDefault="00435727" w:rsidP="00533A38">
      <w:pPr>
        <w:spacing w:after="0" w:line="240" w:lineRule="auto"/>
        <w:rPr>
          <w:b/>
          <w:sz w:val="32"/>
          <w:szCs w:val="32"/>
        </w:rPr>
      </w:pPr>
    </w:p>
    <w:p w:rsidR="00435727" w:rsidRDefault="00435727" w:rsidP="00435727">
      <w:pPr>
        <w:spacing w:after="0" w:line="240" w:lineRule="auto"/>
        <w:jc w:val="center"/>
        <w:rPr>
          <w:b/>
          <w:sz w:val="32"/>
          <w:szCs w:val="32"/>
        </w:rPr>
      </w:pPr>
    </w:p>
    <w:p w:rsidR="00435727" w:rsidRDefault="00435727" w:rsidP="00435727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435727" w:rsidRDefault="00435727" w:rsidP="00435727">
      <w:pPr>
        <w:spacing w:after="0" w:line="240" w:lineRule="auto"/>
        <w:jc w:val="center"/>
        <w:rPr>
          <w:b/>
          <w:sz w:val="32"/>
          <w:szCs w:val="32"/>
        </w:rPr>
      </w:pPr>
    </w:p>
    <w:p w:rsidR="00435727" w:rsidRDefault="00435727" w:rsidP="00435727">
      <w:pPr>
        <w:spacing w:after="0" w:line="240" w:lineRule="auto"/>
      </w:pPr>
    </w:p>
    <w:p w:rsidR="00435727" w:rsidRDefault="00435727" w:rsidP="00435727">
      <w:pPr>
        <w:spacing w:after="0" w:line="240" w:lineRule="auto"/>
        <w:jc w:val="center"/>
      </w:pPr>
      <w:r>
        <w:rPr>
          <w:b/>
          <w:sz w:val="28"/>
          <w:szCs w:val="28"/>
        </w:rPr>
        <w:t>Raport przyrostowy nr: 7</w:t>
      </w:r>
    </w:p>
    <w:p w:rsidR="00435727" w:rsidRDefault="00435727" w:rsidP="00435727">
      <w:pPr>
        <w:spacing w:after="0" w:line="240" w:lineRule="auto"/>
        <w:jc w:val="center"/>
      </w:pPr>
      <w:r>
        <w:rPr>
          <w:b/>
          <w:sz w:val="28"/>
          <w:szCs w:val="28"/>
        </w:rPr>
        <w:t>Data: 7.12.2016</w:t>
      </w:r>
    </w:p>
    <w:p w:rsidR="00435727" w:rsidRDefault="00435727" w:rsidP="00435727">
      <w:pPr>
        <w:spacing w:after="0" w:line="240" w:lineRule="auto"/>
        <w:jc w:val="center"/>
        <w:rPr>
          <w:b/>
          <w:sz w:val="32"/>
          <w:szCs w:val="32"/>
        </w:rPr>
      </w:pPr>
    </w:p>
    <w:p w:rsidR="00435727" w:rsidRDefault="00435727" w:rsidP="00435727">
      <w:pPr>
        <w:spacing w:after="0" w:line="240" w:lineRule="auto"/>
        <w:jc w:val="center"/>
        <w:rPr>
          <w:b/>
          <w:sz w:val="32"/>
          <w:szCs w:val="32"/>
        </w:rPr>
      </w:pPr>
    </w:p>
    <w:p w:rsidR="00435727" w:rsidRDefault="00435727" w:rsidP="00435727">
      <w:pPr>
        <w:spacing w:after="0" w:line="240" w:lineRule="auto"/>
        <w:rPr>
          <w:b/>
          <w:sz w:val="32"/>
          <w:szCs w:val="32"/>
        </w:rPr>
      </w:pPr>
    </w:p>
    <w:p w:rsidR="00435727" w:rsidRDefault="00435727" w:rsidP="0043572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435727" w:rsidRDefault="00435727" w:rsidP="0043572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Grzegorz </w:t>
      </w:r>
      <w:proofErr w:type="spellStart"/>
      <w:r>
        <w:rPr>
          <w:b/>
          <w:sz w:val="32"/>
          <w:szCs w:val="32"/>
        </w:rPr>
        <w:t>Boiński</w:t>
      </w:r>
      <w:proofErr w:type="spellEnd"/>
    </w:p>
    <w:p w:rsidR="00435727" w:rsidRDefault="00435727" w:rsidP="0043572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435727" w:rsidRDefault="00435727" w:rsidP="0043572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435727" w:rsidRDefault="00435727" w:rsidP="00435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  <w:r>
        <w:rPr>
          <w:b/>
          <w:sz w:val="32"/>
          <w:szCs w:val="32"/>
        </w:rPr>
        <w:br/>
        <w:t>Arkadiusz Adam Powęska</w:t>
      </w:r>
    </w:p>
    <w:p w:rsidR="00435727" w:rsidRDefault="00435727" w:rsidP="00435727">
      <w:pPr>
        <w:rPr>
          <w:b/>
          <w:sz w:val="32"/>
          <w:szCs w:val="32"/>
        </w:rPr>
      </w:pPr>
    </w:p>
    <w:p w:rsidR="00435727" w:rsidRDefault="00435727" w:rsidP="00435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Sporządzający raport:  Arkadiusz Adam Powęska</w:t>
      </w:r>
    </w:p>
    <w:p w:rsidR="00435727" w:rsidRDefault="00435727">
      <w:pPr>
        <w:rPr>
          <w:b/>
          <w:sz w:val="32"/>
          <w:szCs w:val="32"/>
        </w:rPr>
      </w:pPr>
    </w:p>
    <w:p w:rsidR="00533A38" w:rsidRDefault="00533A38">
      <w:pPr>
        <w:rPr>
          <w:b/>
          <w:sz w:val="32"/>
          <w:szCs w:val="32"/>
        </w:rPr>
      </w:pPr>
    </w:p>
    <w:p w:rsidR="00533A38" w:rsidRDefault="00533A38">
      <w:pPr>
        <w:rPr>
          <w:b/>
          <w:sz w:val="32"/>
          <w:szCs w:val="32"/>
        </w:rPr>
      </w:pPr>
    </w:p>
    <w:p w:rsidR="00533A38" w:rsidRDefault="00533A38">
      <w:pPr>
        <w:rPr>
          <w:b/>
          <w:sz w:val="32"/>
          <w:szCs w:val="32"/>
        </w:rPr>
      </w:pPr>
    </w:p>
    <w:p w:rsidR="00533A38" w:rsidRDefault="00533A38">
      <w:pPr>
        <w:rPr>
          <w:b/>
          <w:sz w:val="32"/>
          <w:szCs w:val="32"/>
        </w:rPr>
      </w:pPr>
    </w:p>
    <w:p w:rsidR="00533A38" w:rsidRDefault="00533A38">
      <w:pPr>
        <w:rPr>
          <w:b/>
          <w:sz w:val="32"/>
          <w:szCs w:val="32"/>
        </w:rPr>
      </w:pPr>
    </w:p>
    <w:p w:rsidR="00533A38" w:rsidRDefault="00533A38">
      <w:pPr>
        <w:rPr>
          <w:b/>
          <w:sz w:val="32"/>
          <w:szCs w:val="32"/>
        </w:rPr>
      </w:pPr>
    </w:p>
    <w:p w:rsidR="00533A38" w:rsidRDefault="00533A38">
      <w:pPr>
        <w:rPr>
          <w:b/>
          <w:sz w:val="32"/>
          <w:szCs w:val="32"/>
        </w:rPr>
      </w:pPr>
    </w:p>
    <w:p w:rsidR="00435727" w:rsidRPr="00435727" w:rsidRDefault="00435727" w:rsidP="00435727">
      <w:pPr>
        <w:rPr>
          <w:b/>
          <w:sz w:val="32"/>
          <w:szCs w:val="32"/>
        </w:rPr>
      </w:pPr>
    </w:p>
    <w:p w:rsidR="00435727" w:rsidRDefault="00435727" w:rsidP="00533A38">
      <w:pPr>
        <w:spacing w:line="256" w:lineRule="auto"/>
        <w:rPr>
          <w:b/>
          <w:sz w:val="32"/>
          <w:szCs w:val="32"/>
        </w:rPr>
      </w:pPr>
    </w:p>
    <w:p w:rsidR="00435727" w:rsidRDefault="00435727" w:rsidP="00435727">
      <w:pPr>
        <w:spacing w:line="256" w:lineRule="auto"/>
        <w:ind w:left="360"/>
        <w:rPr>
          <w:b/>
          <w:sz w:val="32"/>
          <w:szCs w:val="32"/>
        </w:rPr>
      </w:pPr>
    </w:p>
    <w:p w:rsidR="00435727" w:rsidRPr="0053126D" w:rsidRDefault="00435727" w:rsidP="00435727">
      <w:pPr>
        <w:spacing w:line="256" w:lineRule="auto"/>
        <w:ind w:left="360"/>
        <w:rPr>
          <w:b/>
        </w:rPr>
      </w:pPr>
      <w:r>
        <w:rPr>
          <w:b/>
          <w:sz w:val="32"/>
          <w:szCs w:val="32"/>
        </w:rPr>
        <w:t>1.</w:t>
      </w:r>
      <w:r w:rsidRPr="0053126D">
        <w:rPr>
          <w:b/>
          <w:sz w:val="32"/>
          <w:szCs w:val="32"/>
        </w:rPr>
        <w:t>Prace wykonane w ciągu ostatniego tygodnia (z wyróżnieniem prac zakończonych)</w:t>
      </w:r>
    </w:p>
    <w:p w:rsidR="00435727" w:rsidRPr="00435727" w:rsidRDefault="00435727" w:rsidP="00435727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>Aplikacja i strona internetowa dla urządzeń mobilnych (wejście głosowe Android) (UKOŃCZONE)</w:t>
      </w:r>
    </w:p>
    <w:p w:rsidR="00435727" w:rsidRPr="00435727" w:rsidRDefault="00435727" w:rsidP="00435727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>Serwer REST-</w:t>
      </w:r>
      <w:proofErr w:type="spellStart"/>
      <w:r>
        <w:rPr>
          <w:b/>
          <w:sz w:val="32"/>
          <w:szCs w:val="32"/>
        </w:rPr>
        <w:t>owy</w:t>
      </w:r>
      <w:proofErr w:type="spellEnd"/>
      <w:r>
        <w:rPr>
          <w:b/>
          <w:sz w:val="32"/>
          <w:szCs w:val="32"/>
        </w:rPr>
        <w:t xml:space="preserve"> w technologii spring (UKOŃCZONE)</w:t>
      </w:r>
    </w:p>
    <w:p w:rsidR="00435727" w:rsidRPr="00435727" w:rsidRDefault="00435727" w:rsidP="00435727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>Komunikacja z serwerem (UKOŃCZONE)</w:t>
      </w:r>
    </w:p>
    <w:p w:rsidR="00435727" w:rsidRPr="00435727" w:rsidRDefault="00435727" w:rsidP="00435727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>Komunikacja serwera z SWI-PROLOG</w:t>
      </w:r>
    </w:p>
    <w:p w:rsidR="00435727" w:rsidRPr="00FA2B0C" w:rsidRDefault="00435727" w:rsidP="00435727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 xml:space="preserve">Stworzenie mapy w </w:t>
      </w:r>
      <w:proofErr w:type="spellStart"/>
      <w:r>
        <w:rPr>
          <w:b/>
          <w:sz w:val="32"/>
          <w:szCs w:val="32"/>
        </w:rPr>
        <w:t>pythonie</w:t>
      </w:r>
      <w:proofErr w:type="spellEnd"/>
      <w:r>
        <w:rPr>
          <w:b/>
          <w:sz w:val="32"/>
          <w:szCs w:val="32"/>
        </w:rPr>
        <w:t xml:space="preserve"> (NIEUKOŃCZONE)</w:t>
      </w:r>
    </w:p>
    <w:p w:rsidR="00435727" w:rsidRPr="0053126D" w:rsidRDefault="00435727" w:rsidP="00435727">
      <w:pPr>
        <w:spacing w:line="256" w:lineRule="auto"/>
        <w:ind w:left="360"/>
        <w:rPr>
          <w:b/>
        </w:rPr>
      </w:pPr>
      <w:r>
        <w:rPr>
          <w:b/>
          <w:sz w:val="32"/>
          <w:szCs w:val="32"/>
        </w:rPr>
        <w:t>2.</w:t>
      </w:r>
      <w:r w:rsidRPr="0053126D">
        <w:rPr>
          <w:b/>
          <w:sz w:val="32"/>
          <w:szCs w:val="32"/>
        </w:rPr>
        <w:t>Prace zaplanowane w najbliższym czasie (z określeniem terminu zakończenia)</w:t>
      </w:r>
    </w:p>
    <w:p w:rsidR="00435727" w:rsidRDefault="00435727" w:rsidP="00435727">
      <w:pPr>
        <w:pStyle w:val="ListParagraph"/>
        <w:numPr>
          <w:ilvl w:val="0"/>
          <w:numId w:val="6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Ukończenie mapy w </w:t>
      </w:r>
      <w:proofErr w:type="spellStart"/>
      <w:r>
        <w:rPr>
          <w:b/>
          <w:sz w:val="32"/>
          <w:szCs w:val="32"/>
        </w:rPr>
        <w:t>pythonie</w:t>
      </w:r>
      <w:proofErr w:type="spellEnd"/>
      <w:r>
        <w:rPr>
          <w:b/>
          <w:sz w:val="32"/>
          <w:szCs w:val="32"/>
        </w:rPr>
        <w:t xml:space="preserve"> (21.12.2016)</w:t>
      </w:r>
    </w:p>
    <w:p w:rsidR="00F63CF5" w:rsidRDefault="00F63CF5" w:rsidP="00435727">
      <w:pPr>
        <w:pStyle w:val="ListParagraph"/>
        <w:numPr>
          <w:ilvl w:val="0"/>
          <w:numId w:val="6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Funkcje logiczne obsługujące sapera (4.01.2017)</w:t>
      </w:r>
    </w:p>
    <w:p w:rsidR="00F63CF5" w:rsidRDefault="00CB4C6D" w:rsidP="00435727">
      <w:pPr>
        <w:pStyle w:val="ListParagraph"/>
        <w:numPr>
          <w:ilvl w:val="0"/>
          <w:numId w:val="6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Utworzenie grafik obiektów</w:t>
      </w:r>
      <w:r w:rsidR="00F63CF5">
        <w:rPr>
          <w:b/>
          <w:sz w:val="32"/>
          <w:szCs w:val="32"/>
        </w:rPr>
        <w:t xml:space="preserve"> w </w:t>
      </w:r>
      <w:proofErr w:type="spellStart"/>
      <w:r w:rsidR="00F63CF5">
        <w:rPr>
          <w:b/>
          <w:sz w:val="32"/>
          <w:szCs w:val="32"/>
        </w:rPr>
        <w:t>pythonie</w:t>
      </w:r>
      <w:proofErr w:type="spellEnd"/>
      <w:r w:rsidR="00F63CF5">
        <w:rPr>
          <w:b/>
          <w:sz w:val="32"/>
          <w:szCs w:val="32"/>
        </w:rPr>
        <w:t xml:space="preserve"> (4.01.2017)</w:t>
      </w:r>
    </w:p>
    <w:p w:rsidR="00603B76" w:rsidRDefault="00603B76" w:rsidP="00435727">
      <w:pPr>
        <w:pStyle w:val="ListParagraph"/>
        <w:numPr>
          <w:ilvl w:val="0"/>
          <w:numId w:val="6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Funkcje obsługujące obiekty w </w:t>
      </w:r>
      <w:proofErr w:type="spellStart"/>
      <w:r>
        <w:rPr>
          <w:b/>
          <w:sz w:val="32"/>
          <w:szCs w:val="32"/>
        </w:rPr>
        <w:t>pythonie</w:t>
      </w:r>
      <w:proofErr w:type="spellEnd"/>
    </w:p>
    <w:p w:rsidR="00435727" w:rsidRPr="00435727" w:rsidRDefault="00435727" w:rsidP="00CB4C6D">
      <w:pPr>
        <w:pStyle w:val="ListParagraph"/>
        <w:spacing w:line="256" w:lineRule="auto"/>
        <w:ind w:left="1440"/>
        <w:rPr>
          <w:b/>
          <w:sz w:val="32"/>
          <w:szCs w:val="32"/>
        </w:rPr>
      </w:pPr>
      <w:r w:rsidRPr="00435727">
        <w:rPr>
          <w:b/>
          <w:sz w:val="32"/>
          <w:szCs w:val="32"/>
        </w:rPr>
        <w:br/>
      </w:r>
    </w:p>
    <w:p w:rsidR="00435727" w:rsidRPr="009B431D" w:rsidRDefault="00435727" w:rsidP="00435727">
      <w:pPr>
        <w:pStyle w:val="ListParagraph"/>
        <w:rPr>
          <w:b/>
          <w:sz w:val="32"/>
          <w:szCs w:val="32"/>
        </w:rPr>
      </w:pPr>
    </w:p>
    <w:p w:rsidR="00435727" w:rsidRPr="009B431D" w:rsidRDefault="00435727" w:rsidP="00435727">
      <w:pPr>
        <w:pStyle w:val="ListParagraph"/>
        <w:rPr>
          <w:b/>
          <w:sz w:val="32"/>
          <w:szCs w:val="32"/>
        </w:rPr>
      </w:pPr>
    </w:p>
    <w:p w:rsidR="00435727" w:rsidRDefault="00435727" w:rsidP="00435727">
      <w:pPr>
        <w:spacing w:line="256" w:lineRule="auto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  <w:r w:rsidRPr="0053126D">
        <w:rPr>
          <w:b/>
          <w:sz w:val="32"/>
          <w:szCs w:val="32"/>
        </w:rPr>
        <w:t>Załączniki i inne</w:t>
      </w:r>
    </w:p>
    <w:p w:rsidR="00533A38" w:rsidRPr="00533A38" w:rsidRDefault="008C384D" w:rsidP="00435727">
      <w:pPr>
        <w:spacing w:line="256" w:lineRule="auto"/>
        <w:ind w:left="360"/>
        <w:rPr>
          <w:b/>
          <w:sz w:val="32"/>
          <w:szCs w:val="32"/>
          <w:lang w:val="en-US"/>
        </w:rPr>
      </w:pPr>
      <w:hyperlink r:id="rId30" w:history="1">
        <w:r w:rsidR="00533A38" w:rsidRPr="00533A38">
          <w:rPr>
            <w:rStyle w:val="Hyperlink"/>
            <w:b/>
            <w:sz w:val="32"/>
            <w:szCs w:val="32"/>
            <w:lang w:val="en-US"/>
          </w:rPr>
          <w:t>https://github.com/grzegorz2047/KCK-saper/blob/master/Python-project/src/__main__.py</w:t>
        </w:r>
      </w:hyperlink>
      <w:r w:rsidR="00533A38" w:rsidRPr="00533A38">
        <w:rPr>
          <w:b/>
          <w:sz w:val="32"/>
          <w:szCs w:val="32"/>
          <w:lang w:val="en-US"/>
        </w:rPr>
        <w:t xml:space="preserve"> MAIN</w:t>
      </w:r>
    </w:p>
    <w:p w:rsidR="00D606E3" w:rsidRDefault="00D606E3" w:rsidP="00603B76">
      <w:pPr>
        <w:tabs>
          <w:tab w:val="left" w:pos="5445"/>
        </w:tabs>
        <w:jc w:val="right"/>
        <w:rPr>
          <w:lang w:val="en-US"/>
        </w:rPr>
        <w:sectPr w:rsidR="00D606E3" w:rsidSect="00A153AA">
          <w:footerReference w:type="default" r:id="rId3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606E3" w:rsidRPr="00B71B1A" w:rsidRDefault="00D606E3" w:rsidP="00D606E3">
      <w:pPr>
        <w:spacing w:after="0" w:line="240" w:lineRule="auto"/>
        <w:jc w:val="center"/>
        <w:rPr>
          <w:b/>
          <w:sz w:val="32"/>
          <w:szCs w:val="32"/>
          <w:lang w:val="en-US"/>
        </w:rPr>
      </w:pPr>
    </w:p>
    <w:p w:rsidR="00D606E3" w:rsidRDefault="00D606E3" w:rsidP="00D606E3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D606E3" w:rsidRDefault="00D606E3" w:rsidP="00D606E3">
      <w:pPr>
        <w:spacing w:after="0" w:line="240" w:lineRule="auto"/>
        <w:jc w:val="center"/>
        <w:rPr>
          <w:b/>
          <w:sz w:val="32"/>
          <w:szCs w:val="32"/>
        </w:rPr>
      </w:pPr>
    </w:p>
    <w:p w:rsidR="00D606E3" w:rsidRDefault="00D606E3" w:rsidP="00D606E3">
      <w:pPr>
        <w:spacing w:after="0" w:line="240" w:lineRule="auto"/>
      </w:pPr>
    </w:p>
    <w:p w:rsidR="00D606E3" w:rsidRDefault="00D606E3" w:rsidP="00D606E3">
      <w:pPr>
        <w:spacing w:after="0" w:line="240" w:lineRule="auto"/>
        <w:jc w:val="center"/>
      </w:pPr>
      <w:r>
        <w:rPr>
          <w:b/>
          <w:sz w:val="28"/>
          <w:szCs w:val="28"/>
        </w:rPr>
        <w:t xml:space="preserve">Raport przyrostowy nr: </w:t>
      </w:r>
      <w:r w:rsidR="001A7065">
        <w:rPr>
          <w:b/>
          <w:sz w:val="28"/>
          <w:szCs w:val="28"/>
        </w:rPr>
        <w:t>8</w:t>
      </w:r>
    </w:p>
    <w:p w:rsidR="00D606E3" w:rsidRDefault="00B71B1A" w:rsidP="00D606E3">
      <w:pPr>
        <w:spacing w:after="0" w:line="240" w:lineRule="auto"/>
        <w:jc w:val="center"/>
      </w:pPr>
      <w:r>
        <w:rPr>
          <w:b/>
          <w:sz w:val="28"/>
          <w:szCs w:val="28"/>
        </w:rPr>
        <w:t>Data: 04.01.2017</w:t>
      </w:r>
    </w:p>
    <w:p w:rsidR="00D606E3" w:rsidRDefault="00D606E3" w:rsidP="00D606E3">
      <w:pPr>
        <w:spacing w:after="0" w:line="240" w:lineRule="auto"/>
        <w:jc w:val="center"/>
        <w:rPr>
          <w:b/>
          <w:sz w:val="32"/>
          <w:szCs w:val="32"/>
        </w:rPr>
      </w:pPr>
    </w:p>
    <w:p w:rsidR="00D606E3" w:rsidRDefault="00D606E3" w:rsidP="00D606E3">
      <w:pPr>
        <w:spacing w:after="0" w:line="240" w:lineRule="auto"/>
        <w:jc w:val="center"/>
        <w:rPr>
          <w:b/>
          <w:sz w:val="32"/>
          <w:szCs w:val="32"/>
        </w:rPr>
      </w:pPr>
    </w:p>
    <w:p w:rsidR="00D606E3" w:rsidRDefault="00D606E3" w:rsidP="00D606E3">
      <w:pPr>
        <w:spacing w:after="0" w:line="240" w:lineRule="auto"/>
        <w:rPr>
          <w:b/>
          <w:sz w:val="32"/>
          <w:szCs w:val="32"/>
        </w:rPr>
      </w:pPr>
    </w:p>
    <w:p w:rsidR="00D606E3" w:rsidRDefault="00D606E3" w:rsidP="00D606E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D606E3" w:rsidRDefault="00D606E3" w:rsidP="00D606E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Grzegorz </w:t>
      </w:r>
      <w:proofErr w:type="spellStart"/>
      <w:r>
        <w:rPr>
          <w:b/>
          <w:sz w:val="32"/>
          <w:szCs w:val="32"/>
        </w:rPr>
        <w:t>Boiński</w:t>
      </w:r>
      <w:proofErr w:type="spellEnd"/>
    </w:p>
    <w:p w:rsidR="00D606E3" w:rsidRDefault="00D606E3" w:rsidP="00D606E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D606E3" w:rsidRDefault="00D606E3" w:rsidP="00D606E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D606E3" w:rsidRDefault="00D606E3" w:rsidP="00D60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  <w:r>
        <w:rPr>
          <w:b/>
          <w:sz w:val="32"/>
          <w:szCs w:val="32"/>
        </w:rPr>
        <w:br/>
        <w:t>Arkadiusz Adam Powęska</w:t>
      </w:r>
    </w:p>
    <w:p w:rsidR="00D606E3" w:rsidRDefault="00D606E3" w:rsidP="00D606E3">
      <w:pPr>
        <w:rPr>
          <w:b/>
          <w:sz w:val="32"/>
          <w:szCs w:val="32"/>
        </w:rPr>
      </w:pPr>
    </w:p>
    <w:p w:rsidR="00D606E3" w:rsidRDefault="00D606E3" w:rsidP="00D606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Sporządzający raport: Grzegorz </w:t>
      </w:r>
      <w:proofErr w:type="spellStart"/>
      <w:r>
        <w:rPr>
          <w:b/>
          <w:sz w:val="32"/>
          <w:szCs w:val="32"/>
        </w:rPr>
        <w:t>Boiński</w:t>
      </w:r>
      <w:proofErr w:type="spellEnd"/>
      <w:r>
        <w:rPr>
          <w:b/>
          <w:sz w:val="32"/>
          <w:szCs w:val="32"/>
        </w:rPr>
        <w:t>, Piotr Budkowski</w:t>
      </w:r>
    </w:p>
    <w:p w:rsidR="00D606E3" w:rsidRDefault="00D606E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606E3" w:rsidRDefault="00D606E3" w:rsidP="00D606E3">
      <w:pPr>
        <w:rPr>
          <w:b/>
          <w:sz w:val="32"/>
          <w:szCs w:val="32"/>
        </w:rPr>
      </w:pPr>
    </w:p>
    <w:p w:rsidR="00D606E3" w:rsidRPr="0053126D" w:rsidRDefault="00D606E3" w:rsidP="00D606E3">
      <w:pPr>
        <w:spacing w:line="256" w:lineRule="auto"/>
        <w:ind w:left="360"/>
        <w:rPr>
          <w:b/>
        </w:rPr>
      </w:pPr>
      <w:r>
        <w:rPr>
          <w:b/>
          <w:sz w:val="32"/>
          <w:szCs w:val="32"/>
        </w:rPr>
        <w:t>1.</w:t>
      </w:r>
      <w:r w:rsidRPr="0053126D">
        <w:rPr>
          <w:b/>
          <w:sz w:val="32"/>
          <w:szCs w:val="32"/>
        </w:rPr>
        <w:t>Prace wykonane w ciągu ostatniego tygodnia (z wyróżnieniem prac zakończonych)</w:t>
      </w:r>
    </w:p>
    <w:p w:rsidR="00D606E3" w:rsidRPr="00D606E3" w:rsidRDefault="00D606E3" w:rsidP="00D606E3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 xml:space="preserve">Ukończenie mapy w </w:t>
      </w:r>
      <w:proofErr w:type="spellStart"/>
      <w:r>
        <w:rPr>
          <w:b/>
          <w:sz w:val="32"/>
          <w:szCs w:val="32"/>
        </w:rPr>
        <w:t>pythonie</w:t>
      </w:r>
      <w:proofErr w:type="spellEnd"/>
      <w:r>
        <w:rPr>
          <w:b/>
          <w:sz w:val="32"/>
          <w:szCs w:val="32"/>
        </w:rPr>
        <w:t xml:space="preserve"> (Ukończone)</w:t>
      </w:r>
    </w:p>
    <w:p w:rsidR="00D606E3" w:rsidRPr="00D606E3" w:rsidRDefault="00D606E3" w:rsidP="00D606E3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>Funkcje logiczne obsługujące sapera (Ukończone)</w:t>
      </w:r>
    </w:p>
    <w:p w:rsidR="00D606E3" w:rsidRPr="00D606E3" w:rsidRDefault="00D606E3" w:rsidP="00D606E3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 xml:space="preserve">Utworzenie grafik obiektów w </w:t>
      </w:r>
      <w:proofErr w:type="spellStart"/>
      <w:r>
        <w:rPr>
          <w:b/>
          <w:sz w:val="32"/>
          <w:szCs w:val="32"/>
        </w:rPr>
        <w:t>pythonie</w:t>
      </w:r>
      <w:proofErr w:type="spellEnd"/>
      <w:r>
        <w:rPr>
          <w:b/>
          <w:sz w:val="32"/>
          <w:szCs w:val="32"/>
        </w:rPr>
        <w:t xml:space="preserve"> (Ukończone)</w:t>
      </w:r>
    </w:p>
    <w:p w:rsidR="00D606E3" w:rsidRPr="00435727" w:rsidRDefault="00D606E3" w:rsidP="00D606E3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 xml:space="preserve">Funkcje obsługujące obiekty w </w:t>
      </w:r>
      <w:proofErr w:type="spellStart"/>
      <w:r>
        <w:rPr>
          <w:b/>
          <w:sz w:val="32"/>
          <w:szCs w:val="32"/>
        </w:rPr>
        <w:t>pythonie</w:t>
      </w:r>
      <w:proofErr w:type="spellEnd"/>
      <w:r>
        <w:rPr>
          <w:b/>
          <w:sz w:val="32"/>
          <w:szCs w:val="32"/>
        </w:rPr>
        <w:t xml:space="preserve"> (Ukończone)</w:t>
      </w:r>
    </w:p>
    <w:p w:rsidR="00D606E3" w:rsidRPr="0053126D" w:rsidRDefault="00D606E3" w:rsidP="00D606E3">
      <w:pPr>
        <w:spacing w:line="256" w:lineRule="auto"/>
        <w:ind w:left="360"/>
        <w:rPr>
          <w:b/>
        </w:rPr>
      </w:pPr>
      <w:r>
        <w:rPr>
          <w:b/>
          <w:sz w:val="32"/>
          <w:szCs w:val="32"/>
        </w:rPr>
        <w:t>2.</w:t>
      </w:r>
      <w:r w:rsidRPr="0053126D">
        <w:rPr>
          <w:b/>
          <w:sz w:val="32"/>
          <w:szCs w:val="32"/>
        </w:rPr>
        <w:t>Prace zaplanowane w najbliższym czasie (z określeniem terminu zakończenia)</w:t>
      </w:r>
    </w:p>
    <w:p w:rsidR="00D606E3" w:rsidRDefault="00D606E3" w:rsidP="00D606E3">
      <w:pPr>
        <w:pStyle w:val="ListParagraph"/>
        <w:numPr>
          <w:ilvl w:val="0"/>
          <w:numId w:val="6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Połączenie warstwy przetwarzania z warstwą graficzną (11.01.2017)</w:t>
      </w:r>
    </w:p>
    <w:p w:rsidR="00D606E3" w:rsidRPr="00435727" w:rsidRDefault="00D606E3" w:rsidP="00D606E3">
      <w:pPr>
        <w:pStyle w:val="ListParagraph"/>
        <w:spacing w:line="256" w:lineRule="auto"/>
        <w:ind w:left="1440"/>
        <w:rPr>
          <w:b/>
          <w:sz w:val="32"/>
          <w:szCs w:val="32"/>
        </w:rPr>
      </w:pPr>
      <w:r w:rsidRPr="00435727">
        <w:rPr>
          <w:b/>
          <w:sz w:val="32"/>
          <w:szCs w:val="32"/>
        </w:rPr>
        <w:br/>
      </w:r>
    </w:p>
    <w:p w:rsidR="00D606E3" w:rsidRPr="00D606E3" w:rsidRDefault="00D606E3" w:rsidP="00D606E3">
      <w:pPr>
        <w:rPr>
          <w:b/>
          <w:sz w:val="32"/>
          <w:szCs w:val="32"/>
        </w:rPr>
      </w:pPr>
    </w:p>
    <w:p w:rsidR="00D606E3" w:rsidRDefault="00D606E3" w:rsidP="00D606E3">
      <w:pPr>
        <w:spacing w:line="256" w:lineRule="auto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  <w:r w:rsidRPr="0053126D">
        <w:rPr>
          <w:b/>
          <w:sz w:val="32"/>
          <w:szCs w:val="32"/>
        </w:rPr>
        <w:t>Załączniki i inne</w:t>
      </w:r>
    </w:p>
    <w:p w:rsidR="00D606E3" w:rsidRPr="00D606E3" w:rsidRDefault="008C384D" w:rsidP="00D606E3">
      <w:pPr>
        <w:spacing w:line="256" w:lineRule="auto"/>
        <w:ind w:left="360"/>
        <w:rPr>
          <w:b/>
          <w:sz w:val="32"/>
          <w:szCs w:val="32"/>
        </w:rPr>
        <w:sectPr w:rsidR="00D606E3" w:rsidRPr="00D606E3" w:rsidSect="00A153AA">
          <w:footerReference w:type="default" r:id="rId3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hyperlink r:id="rId33" w:history="1">
        <w:r w:rsidR="00D606E3" w:rsidRPr="00D606E3">
          <w:rPr>
            <w:rStyle w:val="Hyperlink"/>
            <w:b/>
            <w:sz w:val="32"/>
            <w:szCs w:val="32"/>
          </w:rPr>
          <w:t>https://github.com/grzegorz2047/KCK-saper/blob/master/Python-project/src/__main__.py</w:t>
        </w:r>
      </w:hyperlink>
      <w:r w:rsidR="00D606E3" w:rsidRPr="00D606E3">
        <w:rPr>
          <w:b/>
          <w:sz w:val="32"/>
          <w:szCs w:val="32"/>
        </w:rPr>
        <w:t xml:space="preserve"> MAIN</w:t>
      </w:r>
    </w:p>
    <w:p w:rsidR="00B71B1A" w:rsidRDefault="00B71B1A" w:rsidP="00B71B1A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Nazwa projektu: SAPER </w:t>
      </w:r>
    </w:p>
    <w:p w:rsidR="00B71B1A" w:rsidRDefault="00B71B1A" w:rsidP="00B71B1A">
      <w:pPr>
        <w:spacing w:after="0" w:line="240" w:lineRule="auto"/>
        <w:jc w:val="center"/>
        <w:rPr>
          <w:b/>
          <w:sz w:val="32"/>
          <w:szCs w:val="32"/>
        </w:rPr>
      </w:pPr>
    </w:p>
    <w:p w:rsidR="00B71B1A" w:rsidRDefault="00B71B1A" w:rsidP="00B71B1A">
      <w:pPr>
        <w:spacing w:after="0" w:line="240" w:lineRule="auto"/>
      </w:pPr>
    </w:p>
    <w:p w:rsidR="00B71B1A" w:rsidRDefault="00B71B1A" w:rsidP="00B71B1A">
      <w:pPr>
        <w:spacing w:after="0" w:line="240" w:lineRule="auto"/>
        <w:jc w:val="center"/>
      </w:pPr>
      <w:r>
        <w:rPr>
          <w:b/>
          <w:sz w:val="28"/>
          <w:szCs w:val="28"/>
        </w:rPr>
        <w:t>Raport przyrostowy nr: 9</w:t>
      </w:r>
    </w:p>
    <w:p w:rsidR="00B71B1A" w:rsidRDefault="00B71B1A" w:rsidP="00B71B1A">
      <w:pPr>
        <w:spacing w:after="0" w:line="240" w:lineRule="auto"/>
        <w:jc w:val="center"/>
      </w:pPr>
      <w:r>
        <w:rPr>
          <w:b/>
          <w:sz w:val="28"/>
          <w:szCs w:val="28"/>
        </w:rPr>
        <w:t>Data: 11.01.2017</w:t>
      </w:r>
    </w:p>
    <w:p w:rsidR="00B71B1A" w:rsidRDefault="00B71B1A" w:rsidP="00B71B1A">
      <w:pPr>
        <w:spacing w:after="0" w:line="240" w:lineRule="auto"/>
        <w:jc w:val="center"/>
        <w:rPr>
          <w:b/>
          <w:sz w:val="32"/>
          <w:szCs w:val="32"/>
        </w:rPr>
      </w:pPr>
    </w:p>
    <w:p w:rsidR="00B71B1A" w:rsidRDefault="00B71B1A" w:rsidP="00B71B1A">
      <w:pPr>
        <w:spacing w:after="0" w:line="240" w:lineRule="auto"/>
        <w:jc w:val="center"/>
        <w:rPr>
          <w:b/>
          <w:sz w:val="32"/>
          <w:szCs w:val="32"/>
        </w:rPr>
      </w:pPr>
    </w:p>
    <w:p w:rsidR="00B71B1A" w:rsidRDefault="00B71B1A" w:rsidP="00B71B1A">
      <w:pPr>
        <w:spacing w:after="0" w:line="240" w:lineRule="auto"/>
        <w:rPr>
          <w:b/>
          <w:sz w:val="32"/>
          <w:szCs w:val="32"/>
        </w:rPr>
      </w:pPr>
    </w:p>
    <w:p w:rsidR="00B71B1A" w:rsidRDefault="00B71B1A" w:rsidP="00B71B1A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B71B1A" w:rsidRDefault="00B71B1A" w:rsidP="00B71B1A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Grzegorz </w:t>
      </w:r>
      <w:proofErr w:type="spellStart"/>
      <w:r>
        <w:rPr>
          <w:b/>
          <w:sz w:val="32"/>
          <w:szCs w:val="32"/>
        </w:rPr>
        <w:t>Boiński</w:t>
      </w:r>
      <w:proofErr w:type="spellEnd"/>
    </w:p>
    <w:p w:rsidR="00B71B1A" w:rsidRDefault="00B71B1A" w:rsidP="00B71B1A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B71B1A" w:rsidRDefault="00B71B1A" w:rsidP="00B71B1A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B71B1A" w:rsidRDefault="00B71B1A" w:rsidP="00B71B1A">
      <w:pPr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  <w:r>
        <w:rPr>
          <w:b/>
          <w:sz w:val="32"/>
          <w:szCs w:val="32"/>
        </w:rPr>
        <w:br/>
        <w:t>Arkadiusz Adam Powęska</w:t>
      </w:r>
    </w:p>
    <w:p w:rsidR="00B71B1A" w:rsidRDefault="00B71B1A" w:rsidP="00B71B1A">
      <w:pPr>
        <w:rPr>
          <w:b/>
          <w:sz w:val="32"/>
          <w:szCs w:val="32"/>
        </w:rPr>
      </w:pPr>
    </w:p>
    <w:p w:rsidR="00B71B1A" w:rsidRDefault="00B71B1A" w:rsidP="00B71B1A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Sporządzający raport: Piotr Budkowski</w:t>
      </w:r>
    </w:p>
    <w:p w:rsidR="00B71B1A" w:rsidRDefault="00B71B1A" w:rsidP="00D606E3">
      <w:pPr>
        <w:tabs>
          <w:tab w:val="left" w:pos="5445"/>
        </w:tabs>
      </w:pPr>
    </w:p>
    <w:p w:rsidR="00B71B1A" w:rsidRDefault="00B71B1A" w:rsidP="00D606E3">
      <w:pPr>
        <w:tabs>
          <w:tab w:val="left" w:pos="5445"/>
        </w:tabs>
      </w:pPr>
    </w:p>
    <w:p w:rsidR="00B71B1A" w:rsidRDefault="00B71B1A" w:rsidP="00D606E3">
      <w:pPr>
        <w:tabs>
          <w:tab w:val="left" w:pos="5445"/>
        </w:tabs>
      </w:pPr>
    </w:p>
    <w:p w:rsidR="00B71B1A" w:rsidRDefault="00B71B1A" w:rsidP="00D606E3">
      <w:pPr>
        <w:tabs>
          <w:tab w:val="left" w:pos="5445"/>
        </w:tabs>
      </w:pPr>
    </w:p>
    <w:p w:rsidR="00B71B1A" w:rsidRDefault="00B71B1A" w:rsidP="00D606E3">
      <w:pPr>
        <w:tabs>
          <w:tab w:val="left" w:pos="5445"/>
        </w:tabs>
      </w:pPr>
    </w:p>
    <w:p w:rsidR="00B71B1A" w:rsidRDefault="00B71B1A" w:rsidP="00D606E3">
      <w:pPr>
        <w:tabs>
          <w:tab w:val="left" w:pos="5445"/>
        </w:tabs>
      </w:pPr>
    </w:p>
    <w:p w:rsidR="00B71B1A" w:rsidRDefault="00B71B1A" w:rsidP="00D606E3">
      <w:pPr>
        <w:tabs>
          <w:tab w:val="left" w:pos="5445"/>
        </w:tabs>
      </w:pPr>
    </w:p>
    <w:p w:rsidR="00B71B1A" w:rsidRDefault="00B71B1A" w:rsidP="00D606E3">
      <w:pPr>
        <w:tabs>
          <w:tab w:val="left" w:pos="5445"/>
        </w:tabs>
      </w:pPr>
    </w:p>
    <w:p w:rsidR="00B71B1A" w:rsidRDefault="00B71B1A" w:rsidP="00D606E3">
      <w:pPr>
        <w:tabs>
          <w:tab w:val="left" w:pos="5445"/>
        </w:tabs>
      </w:pPr>
    </w:p>
    <w:p w:rsidR="00B71B1A" w:rsidRDefault="00B71B1A" w:rsidP="00D606E3">
      <w:pPr>
        <w:tabs>
          <w:tab w:val="left" w:pos="5445"/>
        </w:tabs>
      </w:pPr>
    </w:p>
    <w:p w:rsidR="00B71B1A" w:rsidRDefault="00B71B1A" w:rsidP="00D606E3">
      <w:pPr>
        <w:tabs>
          <w:tab w:val="left" w:pos="5445"/>
        </w:tabs>
      </w:pPr>
    </w:p>
    <w:p w:rsidR="00B71B1A" w:rsidRDefault="00B71B1A" w:rsidP="00D606E3">
      <w:pPr>
        <w:tabs>
          <w:tab w:val="left" w:pos="5445"/>
        </w:tabs>
      </w:pPr>
    </w:p>
    <w:p w:rsidR="00B71B1A" w:rsidRDefault="00B71B1A" w:rsidP="00D606E3">
      <w:pPr>
        <w:tabs>
          <w:tab w:val="left" w:pos="5445"/>
        </w:tabs>
      </w:pPr>
    </w:p>
    <w:p w:rsidR="00B71B1A" w:rsidRDefault="00B71B1A" w:rsidP="00B71B1A">
      <w:pPr>
        <w:spacing w:line="256" w:lineRule="auto"/>
        <w:ind w:left="360"/>
        <w:rPr>
          <w:b/>
          <w:sz w:val="32"/>
          <w:szCs w:val="32"/>
        </w:rPr>
      </w:pPr>
    </w:p>
    <w:p w:rsidR="00B71B1A" w:rsidRDefault="00B71B1A" w:rsidP="00B71B1A">
      <w:pPr>
        <w:spacing w:line="256" w:lineRule="auto"/>
        <w:ind w:left="360"/>
        <w:rPr>
          <w:b/>
          <w:sz w:val="32"/>
          <w:szCs w:val="32"/>
        </w:rPr>
      </w:pPr>
    </w:p>
    <w:p w:rsidR="00B71B1A" w:rsidRDefault="00B71B1A" w:rsidP="00B71B1A">
      <w:pPr>
        <w:spacing w:line="256" w:lineRule="auto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  <w:r w:rsidRPr="0053126D">
        <w:rPr>
          <w:b/>
          <w:sz w:val="32"/>
          <w:szCs w:val="32"/>
        </w:rPr>
        <w:t>Prace wykonane w ciągu ostatniego tygodnia (z wyróżnieniem prac zakończonych)</w:t>
      </w:r>
    </w:p>
    <w:p w:rsidR="00AE7BEE" w:rsidRPr="00AE7BEE" w:rsidRDefault="00AE7BEE" w:rsidP="00AE7BEE">
      <w:pPr>
        <w:pStyle w:val="ListParagraph"/>
        <w:numPr>
          <w:ilvl w:val="0"/>
          <w:numId w:val="7"/>
        </w:numPr>
        <w:spacing w:line="256" w:lineRule="auto"/>
        <w:rPr>
          <w:b/>
        </w:rPr>
      </w:pPr>
      <w:r>
        <w:rPr>
          <w:b/>
          <w:sz w:val="32"/>
          <w:szCs w:val="32"/>
        </w:rPr>
        <w:t>Połączenie warstwy przetwarzania z warstwą graficzną(Ukończone częściowo)</w:t>
      </w:r>
    </w:p>
    <w:p w:rsidR="00AE7BEE" w:rsidRPr="00AE7BEE" w:rsidRDefault="00AE7BEE" w:rsidP="00AE7BEE">
      <w:pPr>
        <w:pStyle w:val="ListParagraph"/>
        <w:numPr>
          <w:ilvl w:val="0"/>
          <w:numId w:val="7"/>
        </w:numPr>
        <w:spacing w:line="256" w:lineRule="auto"/>
        <w:rPr>
          <w:b/>
        </w:rPr>
      </w:pPr>
      <w:r>
        <w:rPr>
          <w:b/>
          <w:sz w:val="32"/>
          <w:szCs w:val="32"/>
        </w:rPr>
        <w:t>Udoskonalenie funkcji przetwarzania języka</w:t>
      </w:r>
      <w:r w:rsidR="008C384D">
        <w:rPr>
          <w:b/>
          <w:sz w:val="32"/>
          <w:szCs w:val="32"/>
        </w:rPr>
        <w:t>(częściowo)</w:t>
      </w:r>
    </w:p>
    <w:p w:rsidR="00AE7BEE" w:rsidRPr="00AE7BEE" w:rsidRDefault="00AE7BEE" w:rsidP="00AE7BEE">
      <w:pPr>
        <w:pStyle w:val="ListParagraph"/>
        <w:numPr>
          <w:ilvl w:val="0"/>
          <w:numId w:val="7"/>
        </w:numPr>
        <w:spacing w:line="256" w:lineRule="auto"/>
        <w:rPr>
          <w:b/>
        </w:rPr>
      </w:pPr>
      <w:r>
        <w:rPr>
          <w:b/>
          <w:sz w:val="32"/>
          <w:szCs w:val="32"/>
        </w:rPr>
        <w:t>Dodanie obsługi zderzeń z innymi obiektami</w:t>
      </w:r>
      <w:r w:rsidR="008C384D">
        <w:rPr>
          <w:b/>
          <w:sz w:val="32"/>
          <w:szCs w:val="32"/>
        </w:rPr>
        <w:t>(ukończono)</w:t>
      </w:r>
    </w:p>
    <w:p w:rsidR="00B71B1A" w:rsidRDefault="00B71B1A" w:rsidP="00B71B1A">
      <w:pPr>
        <w:spacing w:line="256" w:lineRule="auto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 w:rsidRPr="0053126D">
        <w:rPr>
          <w:b/>
          <w:sz w:val="32"/>
          <w:szCs w:val="32"/>
        </w:rPr>
        <w:t>Prace zaplanowane w najbliższym czasie (z określeniem terminu zakończenia)</w:t>
      </w:r>
    </w:p>
    <w:p w:rsidR="00AE7BEE" w:rsidRPr="00AE7BEE" w:rsidRDefault="00AE7BEE" w:rsidP="00AE7BEE">
      <w:pPr>
        <w:pStyle w:val="ListParagraph"/>
        <w:numPr>
          <w:ilvl w:val="0"/>
          <w:numId w:val="14"/>
        </w:numPr>
        <w:spacing w:line="256" w:lineRule="auto"/>
        <w:rPr>
          <w:b/>
        </w:rPr>
      </w:pPr>
      <w:r>
        <w:rPr>
          <w:b/>
          <w:sz w:val="32"/>
          <w:szCs w:val="32"/>
        </w:rPr>
        <w:t>Podpowiedzi ze strony sapera(automatyczne czynności)</w:t>
      </w:r>
    </w:p>
    <w:p w:rsidR="00AE7BEE" w:rsidRPr="00AE7BEE" w:rsidRDefault="00AE7BEE" w:rsidP="00AE7BEE">
      <w:pPr>
        <w:pStyle w:val="ListParagraph"/>
        <w:numPr>
          <w:ilvl w:val="0"/>
          <w:numId w:val="14"/>
        </w:numPr>
        <w:spacing w:line="256" w:lineRule="auto"/>
        <w:rPr>
          <w:b/>
        </w:rPr>
      </w:pPr>
      <w:r>
        <w:rPr>
          <w:b/>
          <w:sz w:val="32"/>
          <w:szCs w:val="32"/>
        </w:rPr>
        <w:t>Zapisywanie danych wejściowych i wyjściowych do pliku(18.01.2017)</w:t>
      </w:r>
    </w:p>
    <w:p w:rsidR="00AE7BEE" w:rsidRPr="00CB45FA" w:rsidRDefault="00AE7BEE" w:rsidP="00AE7BEE">
      <w:pPr>
        <w:pStyle w:val="ListParagraph"/>
        <w:numPr>
          <w:ilvl w:val="0"/>
          <w:numId w:val="14"/>
        </w:numPr>
        <w:spacing w:line="256" w:lineRule="auto"/>
        <w:rPr>
          <w:b/>
        </w:rPr>
      </w:pPr>
      <w:r>
        <w:rPr>
          <w:b/>
          <w:sz w:val="32"/>
          <w:szCs w:val="32"/>
        </w:rPr>
        <w:t>Poprawki dotyczące wizualizacji(18.01.2017)</w:t>
      </w:r>
    </w:p>
    <w:p w:rsidR="00CB45FA" w:rsidRPr="00CB45FA" w:rsidRDefault="00CB45FA" w:rsidP="00CB45FA">
      <w:pPr>
        <w:pStyle w:val="ListParagraph"/>
        <w:numPr>
          <w:ilvl w:val="0"/>
          <w:numId w:val="14"/>
        </w:numPr>
        <w:spacing w:line="256" w:lineRule="auto"/>
        <w:rPr>
          <w:b/>
        </w:rPr>
      </w:pPr>
      <w:r>
        <w:rPr>
          <w:b/>
          <w:sz w:val="32"/>
          <w:szCs w:val="32"/>
        </w:rPr>
        <w:t>Połączenie warstwy przetwarzania z warstwą graficzną</w:t>
      </w:r>
    </w:p>
    <w:p w:rsidR="00AE7BEE" w:rsidRPr="00CB45FA" w:rsidRDefault="00AE7BEE" w:rsidP="00CB45FA">
      <w:pPr>
        <w:spacing w:line="256" w:lineRule="auto"/>
        <w:ind w:left="720"/>
        <w:rPr>
          <w:b/>
        </w:rPr>
      </w:pPr>
    </w:p>
    <w:p w:rsidR="00B71B1A" w:rsidRPr="00435727" w:rsidRDefault="00B71B1A" w:rsidP="00B71B1A">
      <w:pPr>
        <w:pStyle w:val="ListParagraph"/>
        <w:spacing w:line="256" w:lineRule="auto"/>
        <w:ind w:left="1440"/>
        <w:rPr>
          <w:b/>
          <w:sz w:val="32"/>
          <w:szCs w:val="32"/>
        </w:rPr>
      </w:pPr>
      <w:r w:rsidRPr="00435727">
        <w:rPr>
          <w:b/>
          <w:sz w:val="32"/>
          <w:szCs w:val="32"/>
        </w:rPr>
        <w:br/>
      </w:r>
      <w:bookmarkStart w:id="0" w:name="_GoBack"/>
      <w:bookmarkEnd w:id="0"/>
    </w:p>
    <w:p w:rsidR="00B71B1A" w:rsidRPr="00D606E3" w:rsidRDefault="00B71B1A" w:rsidP="00B71B1A">
      <w:pPr>
        <w:rPr>
          <w:b/>
          <w:sz w:val="32"/>
          <w:szCs w:val="32"/>
        </w:rPr>
      </w:pPr>
    </w:p>
    <w:p w:rsidR="00B71B1A" w:rsidRDefault="00B71B1A" w:rsidP="00B71B1A">
      <w:pPr>
        <w:spacing w:line="256" w:lineRule="auto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  <w:r w:rsidRPr="0053126D">
        <w:rPr>
          <w:b/>
          <w:sz w:val="32"/>
          <w:szCs w:val="32"/>
        </w:rPr>
        <w:t>Załączniki i inne</w:t>
      </w:r>
    </w:p>
    <w:p w:rsidR="00B71B1A" w:rsidRPr="008C384D" w:rsidRDefault="008C384D" w:rsidP="00B71B1A">
      <w:pPr>
        <w:spacing w:line="256" w:lineRule="auto"/>
        <w:ind w:left="360"/>
        <w:rPr>
          <w:b/>
          <w:sz w:val="32"/>
          <w:szCs w:val="32"/>
        </w:rPr>
        <w:sectPr w:rsidR="00B71B1A" w:rsidRPr="008C384D" w:rsidSect="00A153AA">
          <w:footerReference w:type="default" r:id="rId3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hyperlink r:id="rId35" w:history="1">
        <w:r w:rsidR="00B71B1A" w:rsidRPr="008C384D">
          <w:rPr>
            <w:rStyle w:val="Hyperlink"/>
            <w:b/>
            <w:sz w:val="32"/>
            <w:szCs w:val="32"/>
          </w:rPr>
          <w:t>https://github.com/grzegorz2047/KCK-saper/blob/master/Python-project/src/__main__.py</w:t>
        </w:r>
      </w:hyperlink>
      <w:r w:rsidR="00B71B1A" w:rsidRPr="008C384D">
        <w:rPr>
          <w:b/>
          <w:sz w:val="32"/>
          <w:szCs w:val="32"/>
        </w:rPr>
        <w:t xml:space="preserve"> MAIN</w:t>
      </w:r>
    </w:p>
    <w:p w:rsidR="00B71B1A" w:rsidRPr="008C384D" w:rsidRDefault="00B71B1A" w:rsidP="00D606E3">
      <w:pPr>
        <w:tabs>
          <w:tab w:val="left" w:pos="5445"/>
        </w:tabs>
      </w:pPr>
    </w:p>
    <w:sectPr w:rsidR="00B71B1A" w:rsidRPr="008C384D" w:rsidSect="00A153AA">
      <w:headerReference w:type="default" r:id="rId36"/>
      <w:footerReference w:type="default" r:id="rId3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CF5" w:rsidRDefault="00351CF5" w:rsidP="006C5C13">
      <w:pPr>
        <w:spacing w:after="0" w:line="240" w:lineRule="auto"/>
      </w:pPr>
      <w:r>
        <w:separator/>
      </w:r>
    </w:p>
  </w:endnote>
  <w:endnote w:type="continuationSeparator" w:id="0">
    <w:p w:rsidR="00351CF5" w:rsidRDefault="00351CF5" w:rsidP="006C5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C13" w:rsidRDefault="006C5C13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0E20E4">
      <w:rPr>
        <w:b/>
        <w:sz w:val="28"/>
        <w:szCs w:val="28"/>
      </w:rPr>
      <w:t>1</w:t>
    </w:r>
  </w:p>
  <w:p w:rsidR="0078104D" w:rsidRPr="000362C1" w:rsidRDefault="006C5C13" w:rsidP="0078104D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Data: </w:t>
    </w:r>
    <w:r w:rsidR="007F5169">
      <w:rPr>
        <w:b/>
        <w:sz w:val="28"/>
        <w:szCs w:val="28"/>
      </w:rPr>
      <w:t>12.10.2016</w:t>
    </w:r>
  </w:p>
  <w:p w:rsidR="006C5C13" w:rsidRDefault="006C5C13">
    <w:pPr>
      <w:pStyle w:val="Footer"/>
    </w:pPr>
  </w:p>
  <w:p w:rsidR="006C5C13" w:rsidRDefault="006C5C13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3AA" w:rsidRDefault="00A153AA" w:rsidP="00A153AA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>Raport przyrostowy nr</w:t>
    </w:r>
    <w:r>
      <w:rPr>
        <w:b/>
        <w:sz w:val="28"/>
        <w:szCs w:val="28"/>
      </w:rPr>
      <w:t>: 4</w:t>
    </w:r>
  </w:p>
  <w:p w:rsidR="00A153AA" w:rsidRPr="000362C1" w:rsidRDefault="00A153AA" w:rsidP="00A153AA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23.11.2016</w:t>
    </w:r>
  </w:p>
  <w:p w:rsidR="00A153AA" w:rsidRDefault="00A153AA" w:rsidP="00A153AA">
    <w:pPr>
      <w:pStyle w:val="Footer"/>
    </w:pPr>
  </w:p>
  <w:p w:rsidR="009B431D" w:rsidRPr="00A153AA" w:rsidRDefault="009B431D" w:rsidP="00A153AA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3AA" w:rsidRDefault="00A153AA" w:rsidP="00A153AA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>Raport przyrostowy nr</w:t>
    </w:r>
    <w:r>
      <w:rPr>
        <w:b/>
        <w:sz w:val="28"/>
        <w:szCs w:val="28"/>
      </w:rPr>
      <w:t>: 5</w:t>
    </w:r>
  </w:p>
  <w:p w:rsidR="00A153AA" w:rsidRPr="000362C1" w:rsidRDefault="00A153AA" w:rsidP="00A153AA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30.11.2016</w:t>
    </w:r>
  </w:p>
  <w:p w:rsidR="00A153AA" w:rsidRDefault="00A153AA" w:rsidP="00A153AA">
    <w:pPr>
      <w:pStyle w:val="Footer"/>
    </w:pPr>
  </w:p>
  <w:p w:rsidR="00A153AA" w:rsidRPr="00A153AA" w:rsidRDefault="00A153AA" w:rsidP="00A153AA">
    <w:pPr>
      <w:pStyle w:val="Footer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26D" w:rsidRDefault="0053126D" w:rsidP="0053126D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>Raport przyrostowy nr</w:t>
    </w:r>
    <w:r>
      <w:rPr>
        <w:b/>
        <w:sz w:val="28"/>
        <w:szCs w:val="28"/>
      </w:rPr>
      <w:t>: 5</w:t>
    </w:r>
  </w:p>
  <w:p w:rsidR="0053126D" w:rsidRPr="000362C1" w:rsidRDefault="0053126D" w:rsidP="00A153AA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30.11.2016</w:t>
    </w:r>
  </w:p>
  <w:p w:rsidR="0053126D" w:rsidRDefault="0053126D" w:rsidP="00A153AA">
    <w:pPr>
      <w:pStyle w:val="Footer"/>
    </w:pPr>
  </w:p>
  <w:p w:rsidR="0053126D" w:rsidRPr="00A153AA" w:rsidRDefault="0053126D" w:rsidP="00A153AA">
    <w:pPr>
      <w:pStyle w:val="Footer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A38" w:rsidRDefault="00A153AA" w:rsidP="00533A38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>Raport przyrostowy nr</w:t>
    </w:r>
    <w:r w:rsidR="00533A38">
      <w:rPr>
        <w:b/>
        <w:sz w:val="28"/>
        <w:szCs w:val="28"/>
      </w:rPr>
      <w:t>: 6</w:t>
    </w:r>
  </w:p>
  <w:p w:rsidR="00A153AA" w:rsidRPr="000362C1" w:rsidRDefault="00A153AA" w:rsidP="00A153AA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Data: </w:t>
    </w:r>
    <w:r w:rsidR="006537BC">
      <w:rPr>
        <w:b/>
        <w:sz w:val="28"/>
        <w:szCs w:val="28"/>
      </w:rPr>
      <w:t>7.12</w:t>
    </w:r>
    <w:r>
      <w:rPr>
        <w:b/>
        <w:sz w:val="28"/>
        <w:szCs w:val="28"/>
      </w:rPr>
      <w:t>.2016</w:t>
    </w:r>
  </w:p>
  <w:p w:rsidR="00A153AA" w:rsidRDefault="00A153AA" w:rsidP="00A153AA">
    <w:pPr>
      <w:pStyle w:val="Footer"/>
    </w:pPr>
  </w:p>
  <w:p w:rsidR="00A153AA" w:rsidRPr="00A153AA" w:rsidRDefault="00A153AA" w:rsidP="00A153AA">
    <w:pPr>
      <w:pStyle w:val="Footer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A38" w:rsidRDefault="00533A38" w:rsidP="00533A38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>Raport przyrostowy nr</w:t>
    </w:r>
    <w:r>
      <w:rPr>
        <w:b/>
        <w:sz w:val="28"/>
        <w:szCs w:val="28"/>
      </w:rPr>
      <w:t>: 7</w:t>
    </w:r>
  </w:p>
  <w:p w:rsidR="00533A38" w:rsidRPr="000362C1" w:rsidRDefault="00533A38" w:rsidP="00A153AA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Data: </w:t>
    </w:r>
    <w:r w:rsidR="00603B76">
      <w:rPr>
        <w:b/>
        <w:sz w:val="28"/>
        <w:szCs w:val="28"/>
      </w:rPr>
      <w:t>14</w:t>
    </w:r>
    <w:r>
      <w:rPr>
        <w:b/>
        <w:sz w:val="28"/>
        <w:szCs w:val="28"/>
      </w:rPr>
      <w:t>.12.2016</w:t>
    </w:r>
  </w:p>
  <w:p w:rsidR="00533A38" w:rsidRDefault="00533A38" w:rsidP="00A153AA">
    <w:pPr>
      <w:pStyle w:val="Footer"/>
    </w:pPr>
  </w:p>
  <w:p w:rsidR="00533A38" w:rsidRPr="00A153AA" w:rsidRDefault="00533A38" w:rsidP="00A153AA">
    <w:pPr>
      <w:pStyle w:val="Footer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6E3" w:rsidRDefault="00D606E3" w:rsidP="00D606E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>Raport przyrostowy nr</w:t>
    </w:r>
    <w:r>
      <w:rPr>
        <w:b/>
        <w:sz w:val="28"/>
        <w:szCs w:val="28"/>
      </w:rPr>
      <w:t>: 8</w:t>
    </w:r>
  </w:p>
  <w:p w:rsidR="00D606E3" w:rsidRPr="000362C1" w:rsidRDefault="00D606E3" w:rsidP="00A153AA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14.12.2016</w:t>
    </w:r>
  </w:p>
  <w:p w:rsidR="00D606E3" w:rsidRDefault="00D606E3" w:rsidP="00A153AA">
    <w:pPr>
      <w:pStyle w:val="Footer"/>
    </w:pPr>
  </w:p>
  <w:p w:rsidR="00D606E3" w:rsidRPr="00A153AA" w:rsidRDefault="00D606E3" w:rsidP="00A153AA">
    <w:pPr>
      <w:pStyle w:val="Footer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B1A" w:rsidRDefault="00B71B1A" w:rsidP="00D606E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>Raport przyrostowy nr</w:t>
    </w:r>
    <w:r>
      <w:rPr>
        <w:b/>
        <w:sz w:val="28"/>
        <w:szCs w:val="28"/>
      </w:rPr>
      <w:t>: 9</w:t>
    </w:r>
  </w:p>
  <w:p w:rsidR="00B71B1A" w:rsidRPr="000362C1" w:rsidRDefault="00B71B1A" w:rsidP="00A153AA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11.01.2017</w:t>
    </w:r>
  </w:p>
  <w:p w:rsidR="00B71B1A" w:rsidRDefault="00B71B1A" w:rsidP="00A153AA">
    <w:pPr>
      <w:pStyle w:val="Footer"/>
    </w:pPr>
  </w:p>
  <w:p w:rsidR="00B71B1A" w:rsidRPr="00A153AA" w:rsidRDefault="00B71B1A" w:rsidP="00A153AA">
    <w:pPr>
      <w:pStyle w:val="Footer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6E3" w:rsidRDefault="00D606E3" w:rsidP="00533A38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>Raport przyrostowy nr</w:t>
    </w:r>
    <w:r w:rsidR="00B71B1A">
      <w:rPr>
        <w:b/>
        <w:sz w:val="28"/>
        <w:szCs w:val="28"/>
      </w:rPr>
      <w:t>: 9</w:t>
    </w:r>
  </w:p>
  <w:p w:rsidR="00D606E3" w:rsidRPr="000362C1" w:rsidRDefault="00B71B1A" w:rsidP="00A153AA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11.01.2017</w:t>
    </w:r>
  </w:p>
  <w:p w:rsidR="00D606E3" w:rsidRDefault="00D606E3" w:rsidP="00A153AA">
    <w:pPr>
      <w:pStyle w:val="Footer"/>
    </w:pPr>
  </w:p>
  <w:p w:rsidR="00D606E3" w:rsidRPr="00A153AA" w:rsidRDefault="00D606E3" w:rsidP="00A153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E4" w:rsidRDefault="000E20E4" w:rsidP="000E20E4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AA2D50">
      <w:rPr>
        <w:b/>
        <w:sz w:val="28"/>
        <w:szCs w:val="28"/>
      </w:rPr>
      <w:t>1</w:t>
    </w:r>
  </w:p>
  <w:p w:rsidR="000E20E4" w:rsidRPr="000362C1" w:rsidRDefault="00AA2D50" w:rsidP="000E20E4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12</w:t>
    </w:r>
    <w:r w:rsidR="000E20E4">
      <w:rPr>
        <w:b/>
        <w:sz w:val="28"/>
        <w:szCs w:val="28"/>
      </w:rPr>
      <w:t>.10.2016</w:t>
    </w:r>
  </w:p>
  <w:p w:rsidR="000E20E4" w:rsidRDefault="000E20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E4" w:rsidRDefault="000E20E4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53126D">
      <w:rPr>
        <w:b/>
        <w:sz w:val="28"/>
        <w:szCs w:val="28"/>
      </w:rPr>
      <w:t>2</w:t>
    </w:r>
  </w:p>
  <w:p w:rsidR="000E20E4" w:rsidRPr="000362C1" w:rsidRDefault="00AA2D50" w:rsidP="00AA2D50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26</w:t>
    </w:r>
    <w:r w:rsidR="000E20E4">
      <w:rPr>
        <w:b/>
        <w:sz w:val="28"/>
        <w:szCs w:val="28"/>
      </w:rPr>
      <w:t>.10.2016</w:t>
    </w:r>
  </w:p>
  <w:p w:rsidR="000E20E4" w:rsidRDefault="000E20E4">
    <w:pPr>
      <w:pStyle w:val="Footer"/>
    </w:pPr>
  </w:p>
  <w:p w:rsidR="000E20E4" w:rsidRDefault="000E20E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D50" w:rsidRDefault="00AA2D50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>
      <w:rPr>
        <w:b/>
        <w:sz w:val="28"/>
        <w:szCs w:val="28"/>
      </w:rPr>
      <w:t>2</w:t>
    </w:r>
  </w:p>
  <w:p w:rsidR="00AA2D50" w:rsidRPr="000362C1" w:rsidRDefault="00AA2D50" w:rsidP="00AA2D50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18.10.2016</w:t>
    </w:r>
  </w:p>
  <w:p w:rsidR="00AA2D50" w:rsidRDefault="00AA2D50">
    <w:pPr>
      <w:pStyle w:val="Footer"/>
    </w:pPr>
  </w:p>
  <w:p w:rsidR="00AA2D50" w:rsidRDefault="00AA2D5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D50" w:rsidRDefault="00AA2D50" w:rsidP="000E20E4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>
      <w:rPr>
        <w:b/>
        <w:sz w:val="28"/>
        <w:szCs w:val="28"/>
      </w:rPr>
      <w:t>2</w:t>
    </w:r>
  </w:p>
  <w:p w:rsidR="00AA2D50" w:rsidRPr="000362C1" w:rsidRDefault="00AA2D50" w:rsidP="000E20E4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18.10.2016</w:t>
    </w:r>
  </w:p>
  <w:p w:rsidR="00AA2D50" w:rsidRDefault="00AA2D5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D50" w:rsidRDefault="00AA2D50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>
      <w:rPr>
        <w:b/>
        <w:sz w:val="28"/>
        <w:szCs w:val="28"/>
      </w:rPr>
      <w:t>3</w:t>
    </w:r>
  </w:p>
  <w:p w:rsidR="00AA2D50" w:rsidRPr="000362C1" w:rsidRDefault="00AA2D50" w:rsidP="00AA2D50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Data: </w:t>
    </w:r>
    <w:r w:rsidR="00BD630B">
      <w:rPr>
        <w:b/>
        <w:sz w:val="28"/>
        <w:szCs w:val="28"/>
      </w:rPr>
      <w:t>9</w:t>
    </w:r>
    <w:r>
      <w:rPr>
        <w:b/>
        <w:sz w:val="28"/>
        <w:szCs w:val="28"/>
      </w:rPr>
      <w:t>.1</w:t>
    </w:r>
    <w:r w:rsidR="00BD630B">
      <w:rPr>
        <w:b/>
        <w:sz w:val="28"/>
        <w:szCs w:val="28"/>
      </w:rPr>
      <w:t>1</w:t>
    </w:r>
    <w:r>
      <w:rPr>
        <w:b/>
        <w:sz w:val="28"/>
        <w:szCs w:val="28"/>
      </w:rPr>
      <w:t>.2016</w:t>
    </w:r>
  </w:p>
  <w:p w:rsidR="00AA2D50" w:rsidRDefault="00AA2D50">
    <w:pPr>
      <w:pStyle w:val="Footer"/>
    </w:pPr>
  </w:p>
  <w:p w:rsidR="00AA2D50" w:rsidRDefault="00AA2D50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D50" w:rsidRDefault="00AA2D50" w:rsidP="000E20E4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ED1464">
      <w:rPr>
        <w:b/>
        <w:sz w:val="28"/>
        <w:szCs w:val="28"/>
      </w:rPr>
      <w:t>3</w:t>
    </w:r>
  </w:p>
  <w:p w:rsidR="00AA2D50" w:rsidRPr="000362C1" w:rsidRDefault="00AA2D50" w:rsidP="000E20E4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Data: </w:t>
    </w:r>
    <w:r w:rsidR="00BD630B">
      <w:rPr>
        <w:b/>
        <w:sz w:val="28"/>
        <w:szCs w:val="28"/>
      </w:rPr>
      <w:t>9</w:t>
    </w:r>
    <w:r>
      <w:rPr>
        <w:b/>
        <w:sz w:val="28"/>
        <w:szCs w:val="28"/>
      </w:rPr>
      <w:t>.1</w:t>
    </w:r>
    <w:r w:rsidR="00BD630B">
      <w:rPr>
        <w:b/>
        <w:sz w:val="28"/>
        <w:szCs w:val="28"/>
      </w:rPr>
      <w:t>1</w:t>
    </w:r>
    <w:r>
      <w:rPr>
        <w:b/>
        <w:sz w:val="28"/>
        <w:szCs w:val="28"/>
      </w:rPr>
      <w:t>.2016</w:t>
    </w:r>
  </w:p>
  <w:p w:rsidR="00AA2D50" w:rsidRDefault="00AA2D50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F53" w:rsidRDefault="00AE2F53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9B431D">
      <w:rPr>
        <w:b/>
        <w:sz w:val="28"/>
        <w:szCs w:val="28"/>
      </w:rPr>
      <w:t>4</w:t>
    </w:r>
  </w:p>
  <w:p w:rsidR="00AE2F53" w:rsidRPr="000362C1" w:rsidRDefault="00AE2F53" w:rsidP="00AA2D50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</w:t>
    </w:r>
    <w:r w:rsidR="009B431D">
      <w:rPr>
        <w:b/>
        <w:sz w:val="28"/>
        <w:szCs w:val="28"/>
      </w:rPr>
      <w:t xml:space="preserve">: </w:t>
    </w:r>
    <w:r w:rsidR="00A153AA">
      <w:rPr>
        <w:b/>
        <w:sz w:val="28"/>
        <w:szCs w:val="28"/>
      </w:rPr>
      <w:t>23</w:t>
    </w:r>
    <w:r w:rsidR="00481AB1">
      <w:rPr>
        <w:b/>
        <w:sz w:val="28"/>
        <w:szCs w:val="28"/>
      </w:rPr>
      <w:t>.11</w:t>
    </w:r>
    <w:r>
      <w:rPr>
        <w:b/>
        <w:sz w:val="28"/>
        <w:szCs w:val="28"/>
      </w:rPr>
      <w:t>.2016</w:t>
    </w:r>
  </w:p>
  <w:p w:rsidR="00AE2F53" w:rsidRDefault="00AE2F53">
    <w:pPr>
      <w:pStyle w:val="Footer"/>
    </w:pPr>
  </w:p>
  <w:p w:rsidR="00AE2F53" w:rsidRDefault="00AE2F53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D50" w:rsidRDefault="00AA2D50" w:rsidP="000E20E4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>Raport przyrostowy nr:</w:t>
    </w:r>
    <w:r w:rsidR="009B431D">
      <w:rPr>
        <w:b/>
        <w:sz w:val="28"/>
        <w:szCs w:val="28"/>
      </w:rPr>
      <w:t xml:space="preserve"> </w:t>
    </w:r>
    <w:r w:rsidR="00A153AA">
      <w:rPr>
        <w:b/>
        <w:sz w:val="28"/>
        <w:szCs w:val="28"/>
      </w:rPr>
      <w:t>5</w:t>
    </w:r>
  </w:p>
  <w:p w:rsidR="00AA2D50" w:rsidRPr="000362C1" w:rsidRDefault="00AA2D50" w:rsidP="000E20E4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</w:t>
    </w:r>
    <w:r w:rsidR="00A153AA">
      <w:rPr>
        <w:b/>
        <w:sz w:val="28"/>
        <w:szCs w:val="28"/>
      </w:rPr>
      <w:t>: 30</w:t>
    </w:r>
    <w:r w:rsidR="009B431D">
      <w:rPr>
        <w:b/>
        <w:sz w:val="28"/>
        <w:szCs w:val="28"/>
      </w:rPr>
      <w:t>.11</w:t>
    </w:r>
    <w:r>
      <w:rPr>
        <w:b/>
        <w:sz w:val="28"/>
        <w:szCs w:val="28"/>
      </w:rPr>
      <w:t>.2016</w:t>
    </w:r>
  </w:p>
  <w:p w:rsidR="00AA2D50" w:rsidRDefault="00AA2D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CF5" w:rsidRDefault="00351CF5" w:rsidP="006C5C13">
      <w:pPr>
        <w:spacing w:after="0" w:line="240" w:lineRule="auto"/>
      </w:pPr>
      <w:r>
        <w:separator/>
      </w:r>
    </w:p>
  </w:footnote>
  <w:footnote w:type="continuationSeparator" w:id="0">
    <w:p w:rsidR="00351CF5" w:rsidRDefault="00351CF5" w:rsidP="006C5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E4" w:rsidRPr="000362C1" w:rsidRDefault="000E20E4" w:rsidP="000E20E4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>Przedmiot: Komunikacja Człowiek-Komputer</w:t>
    </w:r>
    <w:r>
      <w:rPr>
        <w:b/>
        <w:sz w:val="28"/>
        <w:szCs w:val="28"/>
      </w:rPr>
      <w:t xml:space="preserve"> - </w:t>
    </w:r>
    <w:r w:rsidRPr="000362C1">
      <w:rPr>
        <w:b/>
        <w:sz w:val="28"/>
        <w:szCs w:val="28"/>
      </w:rPr>
      <w:t>Ćwiczenia</w:t>
    </w:r>
  </w:p>
  <w:p w:rsidR="000E20E4" w:rsidRPr="000E20E4" w:rsidRDefault="000E20E4" w:rsidP="000E20E4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Grupa: </w:t>
    </w:r>
    <w:r>
      <w:rPr>
        <w:b/>
        <w:sz w:val="28"/>
        <w:szCs w:val="28"/>
      </w:rPr>
      <w:t>środa, 10:00 – 11:30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C13" w:rsidRPr="000362C1" w:rsidRDefault="006C5C13" w:rsidP="006C5C13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>Przedmiot: Komunikacja Człowiek-Komputer</w:t>
    </w:r>
    <w:r>
      <w:rPr>
        <w:b/>
        <w:sz w:val="28"/>
        <w:szCs w:val="28"/>
      </w:rPr>
      <w:t xml:space="preserve"> - </w:t>
    </w:r>
    <w:r w:rsidRPr="000362C1">
      <w:rPr>
        <w:b/>
        <w:sz w:val="28"/>
        <w:szCs w:val="28"/>
      </w:rPr>
      <w:t>Ćwiczenia</w:t>
    </w:r>
  </w:p>
  <w:p w:rsidR="006C5C13" w:rsidRPr="000362C1" w:rsidRDefault="006C5C13" w:rsidP="006C5C13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Grupa: </w:t>
    </w:r>
    <w:r w:rsidR="00937C19">
      <w:rPr>
        <w:b/>
        <w:sz w:val="28"/>
        <w:szCs w:val="28"/>
      </w:rPr>
      <w:t>środa, 10:00 – 11:30</w:t>
    </w:r>
  </w:p>
  <w:p w:rsidR="006C5C13" w:rsidRDefault="006C5C13">
    <w:pPr>
      <w:pStyle w:val="Header"/>
    </w:pPr>
  </w:p>
  <w:p w:rsidR="006C5C13" w:rsidRDefault="006C5C1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B1A" w:rsidRPr="000362C1" w:rsidRDefault="00B71B1A" w:rsidP="006C5C13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>Przedmiot: Komunikacja Człowiek-Komputer</w:t>
    </w:r>
    <w:r>
      <w:rPr>
        <w:b/>
        <w:sz w:val="28"/>
        <w:szCs w:val="28"/>
      </w:rPr>
      <w:t xml:space="preserve"> - </w:t>
    </w:r>
    <w:r w:rsidRPr="000362C1">
      <w:rPr>
        <w:b/>
        <w:sz w:val="28"/>
        <w:szCs w:val="28"/>
      </w:rPr>
      <w:t>Ćwiczenia</w:t>
    </w:r>
  </w:p>
  <w:p w:rsidR="00B71B1A" w:rsidRPr="000362C1" w:rsidRDefault="00B71B1A" w:rsidP="006C5C13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Grupa: </w:t>
    </w:r>
    <w:r>
      <w:rPr>
        <w:b/>
        <w:sz w:val="28"/>
        <w:szCs w:val="28"/>
      </w:rPr>
      <w:t>środa, 10:00 – 11:30</w:t>
    </w:r>
  </w:p>
  <w:p w:rsidR="00B71B1A" w:rsidRDefault="00B71B1A">
    <w:pPr>
      <w:pStyle w:val="Header"/>
    </w:pPr>
  </w:p>
  <w:p w:rsidR="00B71B1A" w:rsidRDefault="00B71B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1082"/>
    <w:multiLevelType w:val="hybridMultilevel"/>
    <w:tmpl w:val="CAA47A5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60CC5"/>
    <w:multiLevelType w:val="multilevel"/>
    <w:tmpl w:val="0E58C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45844"/>
    <w:multiLevelType w:val="multilevel"/>
    <w:tmpl w:val="0E58C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82730"/>
    <w:multiLevelType w:val="hybridMultilevel"/>
    <w:tmpl w:val="21F03C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436FD"/>
    <w:multiLevelType w:val="multilevel"/>
    <w:tmpl w:val="AD44921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E8D42A5"/>
    <w:multiLevelType w:val="multilevel"/>
    <w:tmpl w:val="D63EA0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20470"/>
    <w:multiLevelType w:val="hybridMultilevel"/>
    <w:tmpl w:val="4AC0065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90106F"/>
    <w:multiLevelType w:val="multilevel"/>
    <w:tmpl w:val="0E58C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E234D"/>
    <w:multiLevelType w:val="multilevel"/>
    <w:tmpl w:val="0E58C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8026A"/>
    <w:multiLevelType w:val="multilevel"/>
    <w:tmpl w:val="B4BE7B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8FA6345"/>
    <w:multiLevelType w:val="hybridMultilevel"/>
    <w:tmpl w:val="420C2C5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591B12"/>
    <w:multiLevelType w:val="multilevel"/>
    <w:tmpl w:val="0E58C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70791"/>
    <w:multiLevelType w:val="hybridMultilevel"/>
    <w:tmpl w:val="482A00B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5B7339"/>
    <w:multiLevelType w:val="multilevel"/>
    <w:tmpl w:val="0E58C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11"/>
  </w:num>
  <w:num w:numId="11">
    <w:abstractNumId w:val="2"/>
  </w:num>
  <w:num w:numId="12">
    <w:abstractNumId w:val="13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46"/>
    <w:rsid w:val="000362C1"/>
    <w:rsid w:val="000E20E4"/>
    <w:rsid w:val="001A7065"/>
    <w:rsid w:val="00343569"/>
    <w:rsid w:val="00351CF5"/>
    <w:rsid w:val="004118AD"/>
    <w:rsid w:val="00435727"/>
    <w:rsid w:val="00481AB1"/>
    <w:rsid w:val="0053126D"/>
    <w:rsid w:val="00533A38"/>
    <w:rsid w:val="00573258"/>
    <w:rsid w:val="005A458C"/>
    <w:rsid w:val="00603B76"/>
    <w:rsid w:val="006537BC"/>
    <w:rsid w:val="006C5C13"/>
    <w:rsid w:val="007363C1"/>
    <w:rsid w:val="00743075"/>
    <w:rsid w:val="007458BF"/>
    <w:rsid w:val="00752985"/>
    <w:rsid w:val="0078104D"/>
    <w:rsid w:val="007F5169"/>
    <w:rsid w:val="00855C74"/>
    <w:rsid w:val="008624E0"/>
    <w:rsid w:val="008C384D"/>
    <w:rsid w:val="00910435"/>
    <w:rsid w:val="00937C19"/>
    <w:rsid w:val="009B431D"/>
    <w:rsid w:val="00A153AA"/>
    <w:rsid w:val="00AA2D50"/>
    <w:rsid w:val="00AE2F53"/>
    <w:rsid w:val="00AE7BEE"/>
    <w:rsid w:val="00B04D58"/>
    <w:rsid w:val="00B25299"/>
    <w:rsid w:val="00B71B1A"/>
    <w:rsid w:val="00BD630B"/>
    <w:rsid w:val="00C57D7A"/>
    <w:rsid w:val="00CB3446"/>
    <w:rsid w:val="00CB45FA"/>
    <w:rsid w:val="00CB4C6D"/>
    <w:rsid w:val="00D606E3"/>
    <w:rsid w:val="00D84E8B"/>
    <w:rsid w:val="00D929FA"/>
    <w:rsid w:val="00EA5B7F"/>
    <w:rsid w:val="00ED1464"/>
    <w:rsid w:val="00F04A79"/>
    <w:rsid w:val="00F214B6"/>
    <w:rsid w:val="00F63CF5"/>
    <w:rsid w:val="00F92F5F"/>
    <w:rsid w:val="00FA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5:chartTrackingRefBased/>
  <w15:docId w15:val="{9D1FBC7F-78DD-4342-8C00-55A44F30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C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C13"/>
  </w:style>
  <w:style w:type="paragraph" w:styleId="Footer">
    <w:name w:val="footer"/>
    <w:basedOn w:val="Normal"/>
    <w:link w:val="FooterChar"/>
    <w:uiPriority w:val="99"/>
    <w:unhideWhenUsed/>
    <w:rsid w:val="006C5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C13"/>
  </w:style>
  <w:style w:type="character" w:styleId="Hyperlink">
    <w:name w:val="Hyperlink"/>
    <w:basedOn w:val="DefaultParagraphFont"/>
    <w:uiPriority w:val="99"/>
    <w:unhideWhenUsed/>
    <w:rsid w:val="00F92F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yperlink" Target="https://botland.com.pl/serwa-praca-ciagla-360/4802-serwo-towerpro-mg-995-praca-ciagla-360-stopni.html" TargetMode="External"/><Relationship Id="rId26" Type="http://schemas.openxmlformats.org/officeDocument/2006/relationships/footer" Target="footer12.xml"/><Relationship Id="rId39" Type="http://schemas.openxmlformats.org/officeDocument/2006/relationships/theme" Target="theme/theme1.xml"/><Relationship Id="rId21" Type="http://schemas.openxmlformats.org/officeDocument/2006/relationships/hyperlink" Target="https://botland.com.pl/serwa-praca-ciagla-360/4802-serwo-towerpro-mg-995-praca-ciagla-360-stopni.html" TargetMode="External"/><Relationship Id="rId34" Type="http://schemas.openxmlformats.org/officeDocument/2006/relationships/footer" Target="footer16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github.com/grzegorz2047/KCK-saper/blob/master/README.md" TargetMode="External"/><Relationship Id="rId25" Type="http://schemas.openxmlformats.org/officeDocument/2006/relationships/footer" Target="footer11.xml"/><Relationship Id="rId33" Type="http://schemas.openxmlformats.org/officeDocument/2006/relationships/hyperlink" Target="https://github.com/grzegorz2047/KCK-saper/blob/master/Python-project/src/__main__.py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grzegorz2047/KCK-saper.git" TargetMode="External"/><Relationship Id="rId20" Type="http://schemas.openxmlformats.org/officeDocument/2006/relationships/footer" Target="footer8.xml"/><Relationship Id="rId29" Type="http://schemas.openxmlformats.org/officeDocument/2006/relationships/footer" Target="foot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10.xml"/><Relationship Id="rId32" Type="http://schemas.openxmlformats.org/officeDocument/2006/relationships/footer" Target="footer15.xml"/><Relationship Id="rId37" Type="http://schemas.openxmlformats.org/officeDocument/2006/relationships/footer" Target="footer17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9.xml"/><Relationship Id="rId28" Type="http://schemas.openxmlformats.org/officeDocument/2006/relationships/hyperlink" Target="https://github.com/grzegorz2047/KCK-saper/tree/master/Python-project/Slownik" TargetMode="External"/><Relationship Id="rId36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31" Type="http://schemas.openxmlformats.org/officeDocument/2006/relationships/footer" Target="footer1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5.xml"/><Relationship Id="rId22" Type="http://schemas.openxmlformats.org/officeDocument/2006/relationships/hyperlink" Target="https://github.com/grzegorz2047/KCK-saper/blob/master/instrukcje.txt" TargetMode="External"/><Relationship Id="rId27" Type="http://schemas.openxmlformats.org/officeDocument/2006/relationships/hyperlink" Target="https://github.com/grzegorz2047/KCK-saper/blob/master/Python-project/src/__main__.py" TargetMode="External"/><Relationship Id="rId30" Type="http://schemas.openxmlformats.org/officeDocument/2006/relationships/hyperlink" Target="https://github.com/grzegorz2047/KCK-saper/blob/master/Python-project/src/__main__.py" TargetMode="External"/><Relationship Id="rId35" Type="http://schemas.openxmlformats.org/officeDocument/2006/relationships/hyperlink" Target="https://github.com/grzegorz2047/KCK-saper/blob/master/Python-project/src/__main__.py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3108560-4393-409C-AB38-71F9A454B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EE29BEF2.dotm</Template>
  <TotalTime>26</TotalTime>
  <Pages>19</Pages>
  <Words>1242</Words>
  <Characters>7458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Vetulani</dc:creator>
  <cp:keywords/>
  <dc:description/>
  <cp:lastModifiedBy>Piotr Budkowski</cp:lastModifiedBy>
  <cp:revision>5</cp:revision>
  <dcterms:created xsi:type="dcterms:W3CDTF">2017-01-04T10:42:00Z</dcterms:created>
  <dcterms:modified xsi:type="dcterms:W3CDTF">2017-01-12T15:48:00Z</dcterms:modified>
</cp:coreProperties>
</file>